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9F" w:rsidRDefault="00E2255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D3AA5C" wp14:editId="4F3B4D82">
                <wp:simplePos x="0" y="0"/>
                <wp:positionH relativeFrom="column">
                  <wp:posOffset>4641850</wp:posOffset>
                </wp:positionH>
                <wp:positionV relativeFrom="paragraph">
                  <wp:posOffset>2422525</wp:posOffset>
                </wp:positionV>
                <wp:extent cx="914400" cy="24765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255F" w:rsidRPr="0002430B" w:rsidRDefault="00E2255F" w:rsidP="00E225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430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CancelPreOrder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3AA5C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365.5pt;margin-top:190.75pt;width:1in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" filled="f" stroked="f" strokeweight=".5pt">
                <v:textbox>
                  <w:txbxContent>
                    <w:p w:rsidR="00E2255F" w:rsidRPr="0002430B" w:rsidRDefault="00E2255F" w:rsidP="00E2255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430B">
                        <w:rPr>
                          <w:sz w:val="16"/>
                          <w:szCs w:val="16"/>
                        </w:rPr>
                        <w:t>: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CancelPreOrder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6B5B31" wp14:editId="7A9649ED">
                <wp:simplePos x="0" y="0"/>
                <wp:positionH relativeFrom="column">
                  <wp:posOffset>4305300</wp:posOffset>
                </wp:positionH>
                <wp:positionV relativeFrom="paragraph">
                  <wp:posOffset>614680</wp:posOffset>
                </wp:positionV>
                <wp:extent cx="301925" cy="284671"/>
                <wp:effectExtent l="0" t="0" r="0" b="12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255F" w:rsidRDefault="00587F4D" w:rsidP="00E2255F">
                            <w:r>
                              <w:t>7</w:t>
                            </w:r>
                            <w:r w:rsidR="00E2255F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5B31" id="Text Box 62" o:spid="_x0000_s1027" type="#_x0000_t202" style="position:absolute;margin-left:339pt;margin-top:48.4pt;width:23.75pt;height:2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xlMA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" filled="f" stroked="f" strokeweight=".5pt">
                <v:textbox>
                  <w:txbxContent>
                    <w:p w:rsidR="00E2255F" w:rsidRDefault="00587F4D" w:rsidP="00E2255F">
                      <w:r>
                        <w:t>7</w:t>
                      </w:r>
                      <w:r w:rsidR="00E2255F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4414CB" wp14:editId="1CDE6C24">
                <wp:simplePos x="0" y="0"/>
                <wp:positionH relativeFrom="column">
                  <wp:posOffset>4381500</wp:posOffset>
                </wp:positionH>
                <wp:positionV relativeFrom="paragraph">
                  <wp:posOffset>1301750</wp:posOffset>
                </wp:positionV>
                <wp:extent cx="301925" cy="284671"/>
                <wp:effectExtent l="0" t="0" r="0" b="12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255F" w:rsidRDefault="00587F4D" w:rsidP="00E2255F">
                            <w:r>
                              <w:t>6</w:t>
                            </w:r>
                            <w:r w:rsidR="00E2255F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14CB" id="Text Box 61" o:spid="_x0000_s1028" type="#_x0000_t202" style="position:absolute;margin-left:345pt;margin-top:102.5pt;width:23.75pt;height:22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s4MA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" filled="f" stroked="f" strokeweight=".5pt">
                <v:textbox>
                  <w:txbxContent>
                    <w:p w:rsidR="00E2255F" w:rsidRDefault="00587F4D" w:rsidP="00E2255F">
                      <w:r>
                        <w:t>6</w:t>
                      </w:r>
                      <w:r w:rsidR="00E2255F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DF9558" wp14:editId="4271299C">
                <wp:simplePos x="0" y="0"/>
                <wp:positionH relativeFrom="column">
                  <wp:posOffset>3905250</wp:posOffset>
                </wp:positionH>
                <wp:positionV relativeFrom="paragraph">
                  <wp:posOffset>1155700</wp:posOffset>
                </wp:positionV>
                <wp:extent cx="946150" cy="781050"/>
                <wp:effectExtent l="0" t="0" r="825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946150" cy="78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12D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07.5pt;margin-top:91pt;width:74.5pt;height:61.5pt;rotation:180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FF34A4" wp14:editId="6E93499F">
                <wp:simplePos x="0" y="0"/>
                <wp:positionH relativeFrom="column">
                  <wp:posOffset>3733800</wp:posOffset>
                </wp:positionH>
                <wp:positionV relativeFrom="paragraph">
                  <wp:posOffset>1174750</wp:posOffset>
                </wp:positionV>
                <wp:extent cx="1092200" cy="901700"/>
                <wp:effectExtent l="0" t="0" r="31750" b="317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901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C49FB" id="Straight Connector 59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92.5pt" to="380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D18D3" wp14:editId="1DCE4194">
                <wp:simplePos x="0" y="0"/>
                <wp:positionH relativeFrom="column">
                  <wp:posOffset>3784600</wp:posOffset>
                </wp:positionH>
                <wp:positionV relativeFrom="paragraph">
                  <wp:posOffset>869950</wp:posOffset>
                </wp:positionV>
                <wp:extent cx="1092200" cy="234950"/>
                <wp:effectExtent l="0" t="0" r="1270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234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6C6FE" id="Straight Connector 3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68.5pt" to="38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DF079A" wp14:editId="22339509">
                <wp:simplePos x="0" y="0"/>
                <wp:positionH relativeFrom="column">
                  <wp:posOffset>3873500</wp:posOffset>
                </wp:positionH>
                <wp:positionV relativeFrom="paragraph">
                  <wp:posOffset>787400</wp:posOffset>
                </wp:positionV>
                <wp:extent cx="971550" cy="222250"/>
                <wp:effectExtent l="0" t="0" r="76200" b="825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971550" cy="22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47EF8" id="Straight Arrow Connector 47" o:spid="_x0000_s1026" type="#_x0000_t32" style="position:absolute;margin-left:305pt;margin-top:62pt;width:76.5pt;height:17.5pt;rotation:18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67001A7" wp14:editId="61FC0F0D">
                <wp:simplePos x="0" y="0"/>
                <wp:positionH relativeFrom="column">
                  <wp:posOffset>4857750</wp:posOffset>
                </wp:positionH>
                <wp:positionV relativeFrom="paragraph">
                  <wp:posOffset>2089150</wp:posOffset>
                </wp:positionV>
                <wp:extent cx="361950" cy="333375"/>
                <wp:effectExtent l="0" t="0" r="19050" b="2857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33375"/>
                          <a:chOff x="0" y="0"/>
                          <a:chExt cx="361950" cy="333375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19050" y="0"/>
                            <a:ext cx="323215" cy="32385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0" y="323850"/>
                            <a:ext cx="3619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916CD8" id="Group 56" o:spid="_x0000_s1026" style="position:absolute;margin-left:382.5pt;margin-top:164.5pt;width:28.5pt;height:26.25pt;z-index:251738112" coordsize="3619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">
                <v:oval id="Oval 57" o:spid="_x0000_s1027" style="position:absolute;left:19050;width:323215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" filled="f" strokecolor="windowText" strokeweight="1.5pt">
                  <v:stroke joinstyle="miter"/>
                </v:oval>
                <v:line id="Straight Connector 58" o:spid="_x0000_s1028" style="position:absolute;flip:y;visibility:visible;mso-wrap-style:square" from="0,323850" to="361950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23CAB" wp14:editId="4D5E0D8A">
                <wp:simplePos x="0" y="0"/>
                <wp:positionH relativeFrom="column">
                  <wp:posOffset>4959350</wp:posOffset>
                </wp:positionH>
                <wp:positionV relativeFrom="paragraph">
                  <wp:posOffset>1270000</wp:posOffset>
                </wp:positionV>
                <wp:extent cx="704850" cy="247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06F" w:rsidRPr="0002430B" w:rsidRDefault="0025106F" w:rsidP="002510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430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3CAB" id="Text Box 29" o:spid="_x0000_s1029" type="#_x0000_t202" style="position:absolute;margin-left:390.5pt;margin-top:100pt;width:55.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" filled="f" stroked="f" strokeweight=".5pt">
                <v:textbox>
                  <w:txbxContent>
                    <w:p w:rsidR="0025106F" w:rsidRPr="0002430B" w:rsidRDefault="0025106F" w:rsidP="0025106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430B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Sort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2805AE9" wp14:editId="612C4E52">
                <wp:simplePos x="0" y="0"/>
                <wp:positionH relativeFrom="column">
                  <wp:posOffset>4965700</wp:posOffset>
                </wp:positionH>
                <wp:positionV relativeFrom="paragraph">
                  <wp:posOffset>927099</wp:posOffset>
                </wp:positionV>
                <wp:extent cx="361950" cy="333375"/>
                <wp:effectExtent l="0" t="0" r="1905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33375"/>
                          <a:chOff x="0" y="0"/>
                          <a:chExt cx="361950" cy="333375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19050" y="0"/>
                            <a:ext cx="323215" cy="32385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0" y="323850"/>
                            <a:ext cx="3619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726A6" id="Group 22" o:spid="_x0000_s1026" style="position:absolute;margin-left:391pt;margin-top:73pt;width:28.5pt;height:26.25pt;z-index:251676672" coordsize="3619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">
                <v:oval id="Oval 23" o:spid="_x0000_s1027" style="position:absolute;left:19050;width:323215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" filled="f" strokecolor="windowText" strokeweight="1.5pt">
                  <v:stroke joinstyle="miter"/>
                </v:oval>
                <v:line id="Straight Connector 24" o:spid="_x0000_s1028" style="position:absolute;flip:y;visibility:visible;mso-wrap-style:square" from="0,323850" to="361950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  <w:r w:rsidR="000E35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814E34" wp14:editId="5CA208BD">
                <wp:simplePos x="0" y="0"/>
                <wp:positionH relativeFrom="column">
                  <wp:posOffset>683895</wp:posOffset>
                </wp:positionH>
                <wp:positionV relativeFrom="paragraph">
                  <wp:posOffset>330200</wp:posOffset>
                </wp:positionV>
                <wp:extent cx="301925" cy="284671"/>
                <wp:effectExtent l="0" t="0" r="0" b="12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35E7" w:rsidRDefault="000E35E7" w:rsidP="000E35E7">
                            <w:r>
                              <w:t>2:</w:t>
                            </w:r>
                            <w:r w:rsidRPr="000E35E7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DAD66D8" wp14:editId="304F6747">
                                  <wp:extent cx="112395" cy="105370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10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4E34" id="Text Box 43" o:spid="_x0000_s1030" type="#_x0000_t202" style="position:absolute;margin-left:53.85pt;margin-top:26pt;width:23.75pt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HzMQIAAFk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" filled="f" stroked="f" strokeweight=".5pt">
                <v:textbox>
                  <w:txbxContent>
                    <w:p w:rsidR="000E35E7" w:rsidRDefault="000E35E7" w:rsidP="000E35E7">
                      <w:r>
                        <w:t>2:</w:t>
                      </w:r>
                      <w:r w:rsidRPr="000E35E7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DAD66D8" wp14:editId="304F6747">
                            <wp:extent cx="112395" cy="105370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10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5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36316C" wp14:editId="6D12D240">
                <wp:simplePos x="0" y="0"/>
                <wp:positionH relativeFrom="column">
                  <wp:posOffset>2503170</wp:posOffset>
                </wp:positionH>
                <wp:positionV relativeFrom="paragraph">
                  <wp:posOffset>318770</wp:posOffset>
                </wp:positionV>
                <wp:extent cx="301925" cy="284671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35E7" w:rsidRDefault="000E35E7" w:rsidP="000E35E7">
                            <w:r>
                              <w:t>3:</w:t>
                            </w:r>
                            <w:r w:rsidRPr="000E35E7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7349666" wp14:editId="377AB87F">
                                  <wp:extent cx="112395" cy="105370"/>
                                  <wp:effectExtent l="0" t="0" r="0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10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6316C" id="Text Box 41" o:spid="_x0000_s1031" type="#_x0000_t202" style="position:absolute;margin-left:197.1pt;margin-top:25.1pt;width:23.75pt;height:2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o+MQ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" filled="f" stroked="f" strokeweight=".5pt">
                <v:textbox>
                  <w:txbxContent>
                    <w:p w:rsidR="000E35E7" w:rsidRDefault="000E35E7" w:rsidP="000E35E7">
                      <w:r>
                        <w:t>3:</w:t>
                      </w:r>
                      <w:r w:rsidRPr="000E35E7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7349666" wp14:editId="377AB87F">
                            <wp:extent cx="112395" cy="105370"/>
                            <wp:effectExtent l="0" t="0" r="0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10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5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18CF2C" wp14:editId="00D09072">
                <wp:simplePos x="0" y="0"/>
                <wp:positionH relativeFrom="column">
                  <wp:posOffset>1962150</wp:posOffset>
                </wp:positionH>
                <wp:positionV relativeFrom="paragraph">
                  <wp:posOffset>88900</wp:posOffset>
                </wp:positionV>
                <wp:extent cx="301925" cy="284671"/>
                <wp:effectExtent l="0" t="0" r="0" b="12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E35E7" w:rsidRDefault="000E35E7" w:rsidP="000E35E7">
                            <w:r>
                              <w:t>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CF2C" id="Text Box 48" o:spid="_x0000_s1032" type="#_x0000_t202" style="position:absolute;margin-left:154.5pt;margin-top:7pt;width:23.7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gaMQ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" filled="f" stroked="f" strokeweight=".5pt">
                <v:textbox>
                  <w:txbxContent>
                    <w:p w:rsidR="000E35E7" w:rsidRDefault="000E35E7" w:rsidP="000E35E7">
                      <w:r>
                        <w:t>1:</w:t>
                      </w:r>
                    </w:p>
                  </w:txbxContent>
                </v:textbox>
              </v:shape>
            </w:pict>
          </mc:Fallback>
        </mc:AlternateContent>
      </w:r>
      <w:r w:rsidR="00F331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422780" wp14:editId="70F23B48">
                <wp:simplePos x="0" y="0"/>
                <wp:positionH relativeFrom="column">
                  <wp:posOffset>1917700</wp:posOffset>
                </wp:positionH>
                <wp:positionV relativeFrom="paragraph">
                  <wp:posOffset>310515</wp:posOffset>
                </wp:positionV>
                <wp:extent cx="897147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9714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F3222" id="Straight Arrow Connector 40" o:spid="_x0000_s1026" type="#_x0000_t32" style="position:absolute;margin-left:151pt;margin-top:24.45pt;width:70.65pt;height:0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F331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D92009" wp14:editId="7FAEBBE1">
                <wp:simplePos x="0" y="0"/>
                <wp:positionH relativeFrom="column">
                  <wp:posOffset>1911350</wp:posOffset>
                </wp:positionH>
                <wp:positionV relativeFrom="paragraph">
                  <wp:posOffset>552450</wp:posOffset>
                </wp:positionV>
                <wp:extent cx="897147" cy="0"/>
                <wp:effectExtent l="0" t="76200" r="1778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4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CE32" id="Straight Arrow Connector 39" o:spid="_x0000_s1026" type="#_x0000_t32" style="position:absolute;margin-left:150.5pt;margin-top:43.5pt;width:70.6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="00F331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6A92EF" wp14:editId="2C93BFC1">
                <wp:simplePos x="0" y="0"/>
                <wp:positionH relativeFrom="column">
                  <wp:posOffset>88900</wp:posOffset>
                </wp:positionH>
                <wp:positionV relativeFrom="paragraph">
                  <wp:posOffset>565150</wp:posOffset>
                </wp:positionV>
                <wp:extent cx="897147" cy="0"/>
                <wp:effectExtent l="0" t="76200" r="1778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4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A751" id="Straight Arrow Connector 30" o:spid="_x0000_s1026" type="#_x0000_t32" style="position:absolute;margin-left:7pt;margin-top:44.5pt;width:70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="00F331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301C5D" wp14:editId="3FBD000A">
                <wp:simplePos x="0" y="0"/>
                <wp:positionH relativeFrom="column">
                  <wp:posOffset>-311150</wp:posOffset>
                </wp:positionH>
                <wp:positionV relativeFrom="paragraph">
                  <wp:posOffset>4175125</wp:posOffset>
                </wp:positionV>
                <wp:extent cx="2605177" cy="417518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177" cy="417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3127" w:rsidRDefault="00F33127" w:rsidP="00F3312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20C68">
                              <w:rPr>
                                <w:b/>
                                <w:u w:val="single"/>
                              </w:rPr>
                              <w:t>Key for messages:</w:t>
                            </w:r>
                          </w:p>
                          <w:p w:rsidR="00F33127" w:rsidRDefault="00F33127" w:rsidP="00F33127">
                            <w:pPr>
                              <w:ind w:left="360"/>
                            </w:pPr>
                            <w:r>
                              <w:t xml:space="preserve">1: </w:t>
                            </w:r>
                            <w:proofErr w:type="spellStart"/>
                            <w:proofErr w:type="gramStart"/>
                            <w:r>
                              <w:t>StartInterface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F33127" w:rsidRDefault="00F33127" w:rsidP="00F33127">
                            <w:pPr>
                              <w:ind w:left="360"/>
                            </w:pPr>
                            <w:r>
                              <w:t xml:space="preserve">2: </w:t>
                            </w:r>
                            <w:proofErr w:type="spellStart"/>
                            <w:proofErr w:type="gramStart"/>
                            <w:r w:rsidR="00480C54">
                              <w:t>InitialiseDatabase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F33127" w:rsidRDefault="00F33127" w:rsidP="00F33127">
                            <w:pPr>
                              <w:ind w:left="360"/>
                            </w:pPr>
                            <w:r>
                              <w:t xml:space="preserve">3: </w:t>
                            </w:r>
                            <w:proofErr w:type="spellStart"/>
                            <w:proofErr w:type="gramStart"/>
                            <w:r w:rsidR="00480C54">
                              <w:t>InitialiseDatabase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F33127" w:rsidRDefault="00AE005B" w:rsidP="00F33127">
                            <w:pPr>
                              <w:ind w:left="360"/>
                            </w:pPr>
                            <w:r>
                              <w:t>4:</w:t>
                            </w:r>
                            <w:r w:rsidR="00DF361E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InsertAccount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F33127" w:rsidRDefault="00DF361E" w:rsidP="00F33127">
                            <w:pPr>
                              <w:ind w:left="360"/>
                            </w:pPr>
                            <w:r>
                              <w:t xml:space="preserve">5: </w:t>
                            </w:r>
                            <w:proofErr w:type="spellStart"/>
                            <w:proofErr w:type="gramStart"/>
                            <w:r>
                              <w:t>DisplayAccount</w:t>
                            </w:r>
                            <w:r w:rsidR="00587F4D">
                              <w:t>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E2255F" w:rsidRDefault="00587F4D" w:rsidP="00F33127">
                            <w:pPr>
                              <w:ind w:left="360"/>
                            </w:pPr>
                            <w:r>
                              <w:t>6</w:t>
                            </w:r>
                            <w:r w:rsidR="00E2255F">
                              <w:t xml:space="preserve">: </w:t>
                            </w:r>
                            <w:proofErr w:type="spellStart"/>
                            <w:proofErr w:type="gramStart"/>
                            <w:r w:rsidR="00E2255F">
                              <w:t>CancelPreorder</w:t>
                            </w:r>
                            <w:proofErr w:type="spellEnd"/>
                            <w:r w:rsidR="00E2255F">
                              <w:t>()</w:t>
                            </w:r>
                            <w:proofErr w:type="gramEnd"/>
                          </w:p>
                          <w:p w:rsidR="00E2255F" w:rsidRPr="00F20C68" w:rsidRDefault="00587F4D" w:rsidP="00F33127">
                            <w:pPr>
                              <w:ind w:left="360"/>
                            </w:pPr>
                            <w:r>
                              <w:t>7</w:t>
                            </w:r>
                            <w:r w:rsidR="00E2255F">
                              <w:t xml:space="preserve">: </w:t>
                            </w:r>
                            <w:proofErr w:type="spellStart"/>
                            <w:proofErr w:type="gramStart"/>
                            <w:r w:rsidR="00E2255F">
                              <w:t>SortDatabase</w:t>
                            </w:r>
                            <w:proofErr w:type="spellEnd"/>
                            <w:r w:rsidR="00E2255F"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01C5D" id="Text Box 50" o:spid="_x0000_s1033" type="#_x0000_t202" style="position:absolute;margin-left:-24.5pt;margin-top:328.75pt;width:205.15pt;height:328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" filled="f" stroked="f" strokeweight=".5pt">
                <v:textbox>
                  <w:txbxContent>
                    <w:p w:rsidR="00F33127" w:rsidRDefault="00F33127" w:rsidP="00F33127">
                      <w:pPr>
                        <w:rPr>
                          <w:b/>
                          <w:u w:val="single"/>
                        </w:rPr>
                      </w:pPr>
                      <w:r w:rsidRPr="00F20C68">
                        <w:rPr>
                          <w:b/>
                          <w:u w:val="single"/>
                        </w:rPr>
                        <w:t>Key for messages:</w:t>
                      </w:r>
                    </w:p>
                    <w:p w:rsidR="00F33127" w:rsidRDefault="00F33127" w:rsidP="00F33127">
                      <w:pPr>
                        <w:ind w:left="360"/>
                      </w:pPr>
                      <w:r>
                        <w:t xml:space="preserve">1: </w:t>
                      </w:r>
                      <w:proofErr w:type="spellStart"/>
                      <w:proofErr w:type="gramStart"/>
                      <w:r>
                        <w:t>StartInterface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F33127" w:rsidRDefault="00F33127" w:rsidP="00F33127">
                      <w:pPr>
                        <w:ind w:left="360"/>
                      </w:pPr>
                      <w:r>
                        <w:t xml:space="preserve">2: </w:t>
                      </w:r>
                      <w:proofErr w:type="spellStart"/>
                      <w:proofErr w:type="gramStart"/>
                      <w:r w:rsidR="00480C54">
                        <w:t>InitialiseDatabase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F33127" w:rsidRDefault="00F33127" w:rsidP="00F33127">
                      <w:pPr>
                        <w:ind w:left="360"/>
                      </w:pPr>
                      <w:r>
                        <w:t xml:space="preserve">3: </w:t>
                      </w:r>
                      <w:proofErr w:type="spellStart"/>
                      <w:proofErr w:type="gramStart"/>
                      <w:r w:rsidR="00480C54">
                        <w:t>InitialiseDatabase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F33127" w:rsidRDefault="00AE005B" w:rsidP="00F33127">
                      <w:pPr>
                        <w:ind w:left="360"/>
                      </w:pPr>
                      <w:r>
                        <w:t>4:</w:t>
                      </w:r>
                      <w:r w:rsidR="00DF361E">
                        <w:t xml:space="preserve"> </w:t>
                      </w:r>
                      <w:proofErr w:type="spellStart"/>
                      <w:proofErr w:type="gramStart"/>
                      <w:r>
                        <w:t>InsertAccount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F33127" w:rsidRDefault="00DF361E" w:rsidP="00F33127">
                      <w:pPr>
                        <w:ind w:left="360"/>
                      </w:pPr>
                      <w:r>
                        <w:t xml:space="preserve">5: </w:t>
                      </w:r>
                      <w:proofErr w:type="spellStart"/>
                      <w:proofErr w:type="gramStart"/>
                      <w:r>
                        <w:t>DisplayAccount</w:t>
                      </w:r>
                      <w:r w:rsidR="00587F4D">
                        <w:t>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E2255F" w:rsidRDefault="00587F4D" w:rsidP="00F33127">
                      <w:pPr>
                        <w:ind w:left="360"/>
                      </w:pPr>
                      <w:r>
                        <w:t>6</w:t>
                      </w:r>
                      <w:r w:rsidR="00E2255F">
                        <w:t xml:space="preserve">: </w:t>
                      </w:r>
                      <w:proofErr w:type="spellStart"/>
                      <w:proofErr w:type="gramStart"/>
                      <w:r w:rsidR="00E2255F">
                        <w:t>CancelPreorder</w:t>
                      </w:r>
                      <w:proofErr w:type="spellEnd"/>
                      <w:r w:rsidR="00E2255F">
                        <w:t>()</w:t>
                      </w:r>
                      <w:proofErr w:type="gramEnd"/>
                    </w:p>
                    <w:p w:rsidR="00E2255F" w:rsidRPr="00F20C68" w:rsidRDefault="00587F4D" w:rsidP="00F33127">
                      <w:pPr>
                        <w:ind w:left="360"/>
                      </w:pPr>
                      <w:r>
                        <w:t>7</w:t>
                      </w:r>
                      <w:r w:rsidR="00E2255F">
                        <w:t xml:space="preserve">: </w:t>
                      </w:r>
                      <w:proofErr w:type="spellStart"/>
                      <w:proofErr w:type="gramStart"/>
                      <w:r w:rsidR="00E2255F">
                        <w:t>SortDatabase</w:t>
                      </w:r>
                      <w:proofErr w:type="spellEnd"/>
                      <w:r w:rsidR="00E2255F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312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B75AD2" wp14:editId="2524064E">
                <wp:simplePos x="0" y="0"/>
                <wp:positionH relativeFrom="column">
                  <wp:posOffset>-565150</wp:posOffset>
                </wp:positionH>
                <wp:positionV relativeFrom="paragraph">
                  <wp:posOffset>3937000</wp:posOffset>
                </wp:positionV>
                <wp:extent cx="3629025" cy="4762500"/>
                <wp:effectExtent l="0" t="0" r="66675" b="19050"/>
                <wp:wrapNone/>
                <wp:docPr id="143" name="Folded Corne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29025" cy="4762500"/>
                        </a:xfrm>
                        <a:prstGeom prst="foldedCorner">
                          <a:avLst>
                            <a:gd name="adj" fmla="val 1955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127" w:rsidRDefault="00F33127" w:rsidP="00F33127"/>
                          <w:p w:rsidR="00F33127" w:rsidRDefault="00F33127" w:rsidP="00F33127"/>
                          <w:p w:rsidR="00F33127" w:rsidRDefault="00F33127" w:rsidP="00F33127"/>
                          <w:p w:rsidR="00F33127" w:rsidRDefault="00F33127" w:rsidP="00F33127"/>
                          <w:p w:rsidR="00F33127" w:rsidRDefault="00F33127" w:rsidP="00F33127"/>
                          <w:p w:rsidR="00F33127" w:rsidRDefault="00F33127" w:rsidP="00F33127"/>
                          <w:p w:rsidR="00F33127" w:rsidRDefault="00F33127" w:rsidP="00F33127"/>
                          <w:p w:rsidR="00F33127" w:rsidRDefault="00F33127" w:rsidP="00F331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75AD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43" o:spid="_x0000_s1034" type="#_x0000_t65" style="position:absolute;margin-left:-44.5pt;margin-top:310pt;width:285.75pt;height:3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" adj="17376" fillcolor="white [3201]" strokecolor="black [3200]" strokeweight="1pt">
                <v:stroke joinstyle="miter"/>
                <v:textbox>
                  <w:txbxContent>
                    <w:p w:rsidR="00F33127" w:rsidRDefault="00F33127" w:rsidP="00F33127"/>
                    <w:p w:rsidR="00F33127" w:rsidRDefault="00F33127" w:rsidP="00F33127"/>
                    <w:p w:rsidR="00F33127" w:rsidRDefault="00F33127" w:rsidP="00F33127"/>
                    <w:p w:rsidR="00F33127" w:rsidRDefault="00F33127" w:rsidP="00F33127"/>
                    <w:p w:rsidR="00F33127" w:rsidRDefault="00F33127" w:rsidP="00F33127"/>
                    <w:p w:rsidR="00F33127" w:rsidRDefault="00F33127" w:rsidP="00F33127"/>
                    <w:p w:rsidR="00F33127" w:rsidRDefault="00F33127" w:rsidP="00F33127"/>
                    <w:p w:rsidR="00F33127" w:rsidRDefault="00F33127" w:rsidP="00F33127"/>
                  </w:txbxContent>
                </v:textbox>
              </v:shape>
            </w:pict>
          </mc:Fallback>
        </mc:AlternateContent>
      </w:r>
      <w:r w:rsidR="0025106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1293E8" wp14:editId="4DC1269D">
                <wp:simplePos x="0" y="0"/>
                <wp:positionH relativeFrom="column">
                  <wp:posOffset>3282950</wp:posOffset>
                </wp:positionH>
                <wp:positionV relativeFrom="paragraph">
                  <wp:posOffset>602507</wp:posOffset>
                </wp:positionV>
                <wp:extent cx="323215" cy="373277"/>
                <wp:effectExtent l="0" t="0" r="19685" b="2730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73277"/>
                          <a:chOff x="0" y="0"/>
                          <a:chExt cx="323215" cy="373277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49427"/>
                            <a:ext cx="323215" cy="32385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123567" y="0"/>
                            <a:ext cx="77671" cy="5595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30628" y="56488"/>
                            <a:ext cx="60019" cy="6001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4AA2B" id="Group 18" o:spid="_x0000_s1026" style="position:absolute;margin-left:258.5pt;margin-top:47.45pt;width:25.45pt;height:29.4pt;z-index:251668480" coordsize="323215,37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">
                <v:oval id="Oval 14" o:spid="_x0000_s1027" style="position:absolute;top:49427;width:323215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" filled="f" strokecolor="windowText" strokeweight="1.5pt">
                  <v:stroke joinstyle="miter"/>
                </v:oval>
                <v:line id="Straight Connector 16" o:spid="_x0000_s1028" style="position:absolute;flip:y;visibility:visible;mso-wrap-style:square" from="123567,0" to="201238,5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" strokecolor="black [3213]">
                  <v:stroke joinstyle="miter"/>
                </v:line>
                <v:line id="Straight Connector 17" o:spid="_x0000_s1029" style="position:absolute;visibility:visible;mso-wrap-style:square" from="130628,56488" to="190647,11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JhwQAAANsAAAAPAAAAZHJzL2Rvd25yZXYueG1sRE/NagIx&#10;EL4X+g5hCt5qtlZaW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E81gmHBAAAA2w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 w:rsidR="002510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F32E47" wp14:editId="5D431A14">
                <wp:simplePos x="0" y="0"/>
                <wp:positionH relativeFrom="column">
                  <wp:posOffset>1676400</wp:posOffset>
                </wp:positionH>
                <wp:positionV relativeFrom="paragraph">
                  <wp:posOffset>774700</wp:posOffset>
                </wp:positionV>
                <wp:extent cx="1441450" cy="6350"/>
                <wp:effectExtent l="0" t="0" r="254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4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75495" id="Straight Connector 3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61pt" to="24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2510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4C6B9F" wp14:editId="78C9A45A">
                <wp:simplePos x="0" y="0"/>
                <wp:positionH relativeFrom="column">
                  <wp:posOffset>114300</wp:posOffset>
                </wp:positionH>
                <wp:positionV relativeFrom="paragraph">
                  <wp:posOffset>793750</wp:posOffset>
                </wp:positionV>
                <wp:extent cx="8382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C10EB" id="Straight Connector 3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62.5pt" to="75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2510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2F89E" wp14:editId="6EF8C333">
                <wp:simplePos x="0" y="0"/>
                <wp:positionH relativeFrom="column">
                  <wp:posOffset>3155950</wp:posOffset>
                </wp:positionH>
                <wp:positionV relativeFrom="paragraph">
                  <wp:posOffset>965200</wp:posOffset>
                </wp:positionV>
                <wp:extent cx="704850" cy="247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06F" w:rsidRPr="0002430B" w:rsidRDefault="0025106F" w:rsidP="002510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430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F89E" id="Text Box 25" o:spid="_x0000_s1035" type="#_x0000_t202" style="position:absolute;margin-left:248.5pt;margin-top:76pt;width:55.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" filled="f" stroked="f" strokeweight=".5pt">
                <v:textbox>
                  <w:txbxContent>
                    <w:p w:rsidR="0025106F" w:rsidRPr="0002430B" w:rsidRDefault="0025106F" w:rsidP="0025106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430B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Database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10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57AC1" wp14:editId="48232870">
                <wp:simplePos x="0" y="0"/>
                <wp:positionH relativeFrom="column">
                  <wp:posOffset>1006475</wp:posOffset>
                </wp:positionH>
                <wp:positionV relativeFrom="paragraph">
                  <wp:posOffset>958850</wp:posOffset>
                </wp:positionV>
                <wp:extent cx="704850" cy="2476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06F" w:rsidRPr="0002430B" w:rsidRDefault="0025106F" w:rsidP="002510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430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UserInput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7AC1" id="Text Box 34" o:spid="_x0000_s1036" type="#_x0000_t202" style="position:absolute;margin-left:79.25pt;margin-top:75.5pt;width:55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" filled="f" stroked="f" strokeweight=".5pt">
                <v:textbox>
                  <w:txbxContent>
                    <w:p w:rsidR="0025106F" w:rsidRPr="0002430B" w:rsidRDefault="0025106F" w:rsidP="0025106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430B">
                        <w:rPr>
                          <w:sz w:val="16"/>
                          <w:szCs w:val="16"/>
                        </w:rPr>
                        <w:t>: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UserInput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106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D320DD" wp14:editId="49A07F66">
                <wp:simplePos x="0" y="0"/>
                <wp:positionH relativeFrom="column">
                  <wp:posOffset>1079500</wp:posOffset>
                </wp:positionH>
                <wp:positionV relativeFrom="paragraph">
                  <wp:posOffset>628650</wp:posOffset>
                </wp:positionV>
                <wp:extent cx="440532" cy="323850"/>
                <wp:effectExtent l="0" t="0" r="1714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532" cy="323850"/>
                          <a:chOff x="0" y="0"/>
                          <a:chExt cx="440532" cy="32385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116682" y="0"/>
                            <a:ext cx="323850" cy="3238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2382" y="171450"/>
                            <a:ext cx="1143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5400000" flipH="1" flipV="1">
                            <a:off x="-102393" y="171450"/>
                            <a:ext cx="204787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A98C98" id="Group 10" o:spid="_x0000_s1026" style="position:absolute;margin-left:85pt;margin-top:49.5pt;width:34.7pt;height:25.5pt;z-index:251666432" coordsize="440532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">
                <v:oval id="Oval 7" o:spid="_x0000_s1027" style="position:absolute;left:116682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" filled="f" strokecolor="black [3213]" strokeweight="1.5pt">
                  <v:stroke joinstyle="miter"/>
                </v:oval>
                <v:line id="Straight Connector 8" o:spid="_x0000_s1028" style="position:absolute;flip:x;visibility:visible;mso-wrap-style:square" from="2382,171450" to="116682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" strokecolor="black [3213]" strokeweight="1.5pt">
                  <v:stroke joinstyle="miter"/>
                </v:line>
                <v:line id="Straight Connector 9" o:spid="_x0000_s1029" style="position:absolute;rotation:90;flip:x y;visibility:visible;mso-wrap-style:square" from="-102393,171450" to="102394,17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25106F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2D443FFA" wp14:editId="2E571E15">
            <wp:simplePos x="0" y="0"/>
            <wp:positionH relativeFrom="column">
              <wp:posOffset>-568325</wp:posOffset>
            </wp:positionH>
            <wp:positionV relativeFrom="paragraph">
              <wp:posOffset>327660</wp:posOffset>
            </wp:positionV>
            <wp:extent cx="717550" cy="1133475"/>
            <wp:effectExtent l="0" t="0" r="0" b="0"/>
            <wp:wrapTight wrapText="bothSides">
              <wp:wrapPolygon edited="0">
                <wp:start x="8028" y="0"/>
                <wp:lineTo x="2867" y="5445"/>
                <wp:lineTo x="1147" y="18151"/>
                <wp:lineTo x="1720" y="19966"/>
                <wp:lineTo x="18350" y="19966"/>
                <wp:lineTo x="20071" y="18151"/>
                <wp:lineTo x="16630" y="17788"/>
                <wp:lineTo x="12616" y="17425"/>
                <wp:lineTo x="16057" y="15610"/>
                <wp:lineTo x="18350" y="5808"/>
                <wp:lineTo x="12616" y="0"/>
                <wp:lineTo x="802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0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9D150" wp14:editId="624FC10D">
                <wp:simplePos x="0" y="0"/>
                <wp:positionH relativeFrom="column">
                  <wp:posOffset>-685800</wp:posOffset>
                </wp:positionH>
                <wp:positionV relativeFrom="paragraph">
                  <wp:posOffset>-215900</wp:posOffset>
                </wp:positionV>
                <wp:extent cx="1733550" cy="276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06F" w:rsidRDefault="0025106F" w:rsidP="0025106F">
                            <w:proofErr w:type="spellStart"/>
                            <w:proofErr w:type="gramStart"/>
                            <w:r>
                              <w:t>sd</w:t>
                            </w:r>
                            <w:proofErr w:type="spellEnd"/>
                            <w:proofErr w:type="gramEnd"/>
                            <w:r>
                              <w:t xml:space="preserve">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9D150" id="Text Box 4" o:spid="_x0000_s1037" type="#_x0000_t202" style="position:absolute;margin-left:-54pt;margin-top:-17pt;width:136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" filled="f" stroked="f" strokeweight=".5pt">
                <v:textbox>
                  <w:txbxContent>
                    <w:p w:rsidR="0025106F" w:rsidRDefault="0025106F" w:rsidP="0025106F">
                      <w:proofErr w:type="spellStart"/>
                      <w:proofErr w:type="gramStart"/>
                      <w:r>
                        <w:t>sd</w:t>
                      </w:r>
                      <w:proofErr w:type="spellEnd"/>
                      <w:proofErr w:type="gramEnd"/>
                      <w:r>
                        <w:t xml:space="preserve"> Database </w:t>
                      </w:r>
                    </w:p>
                  </w:txbxContent>
                </v:textbox>
              </v:shape>
            </w:pict>
          </mc:Fallback>
        </mc:AlternateContent>
      </w:r>
      <w:r w:rsidR="002510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E0B82" wp14:editId="37FC3067">
                <wp:simplePos x="0" y="0"/>
                <wp:positionH relativeFrom="column">
                  <wp:posOffset>-698500</wp:posOffset>
                </wp:positionH>
                <wp:positionV relativeFrom="paragraph">
                  <wp:posOffset>-254000</wp:posOffset>
                </wp:positionV>
                <wp:extent cx="1704975" cy="361950"/>
                <wp:effectExtent l="0" t="0" r="28575" b="19050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704975" cy="361950"/>
                        </a:xfrm>
                        <a:prstGeom prst="snip1Rect">
                          <a:avLst>
                            <a:gd name="adj" fmla="val 46774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06F" w:rsidRPr="002F42C9" w:rsidRDefault="0025106F" w:rsidP="0025106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E0B82" id="Snip Single Corner Rectangle 3" o:spid="_x0000_s1038" style="position:absolute;margin-left:-55pt;margin-top:-20pt;width:134.25pt;height:28.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36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" adj="-11796480,,5400" path="m,l1535677,r169298,169298l1704975,361950,,361950,,xe" filled="f" strokecolor="black [3213]" strokeweight="1.5pt">
                <v:stroke joinstyle="miter"/>
                <v:formulas/>
                <v:path arrowok="t" o:connecttype="custom" o:connectlocs="0,0;1535677,0;1704975,169298;1704975,361950;0,361950;0,0" o:connectangles="0,0,0,0,0,0" textboxrect="0,0,1704975,361950"/>
                <v:textbox>
                  <w:txbxContent>
                    <w:p w:rsidR="0025106F" w:rsidRPr="002F42C9" w:rsidRDefault="0025106F" w:rsidP="0025106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106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99F68" wp14:editId="17C53745">
                <wp:simplePos x="0" y="0"/>
                <wp:positionH relativeFrom="margin">
                  <wp:align>center</wp:align>
                </wp:positionH>
                <wp:positionV relativeFrom="paragraph">
                  <wp:posOffset>-254000</wp:posOffset>
                </wp:positionV>
                <wp:extent cx="7096125" cy="3857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3857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ACFD7" id="Rectangle 1" o:spid="_x0000_s1026" style="position:absolute;margin-left:0;margin-top:-20pt;width:558.75pt;height:30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</w:p>
    <w:p w:rsidR="0045059F" w:rsidRPr="0045059F" w:rsidRDefault="0045059F" w:rsidP="0045059F"/>
    <w:p w:rsidR="0045059F" w:rsidRPr="0045059F" w:rsidRDefault="0045059F" w:rsidP="0045059F"/>
    <w:p w:rsidR="0045059F" w:rsidRPr="0045059F" w:rsidRDefault="00587F4D" w:rsidP="0045059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EE62C6" wp14:editId="3D5040D0">
                <wp:simplePos x="0" y="0"/>
                <wp:positionH relativeFrom="column">
                  <wp:posOffset>2269490</wp:posOffset>
                </wp:positionH>
                <wp:positionV relativeFrom="paragraph">
                  <wp:posOffset>199390</wp:posOffset>
                </wp:positionV>
                <wp:extent cx="301625" cy="284480"/>
                <wp:effectExtent l="0" t="0" r="0" b="12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005B" w:rsidRDefault="00AE005B" w:rsidP="00AE005B">
                            <w:r>
                              <w:t>4: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62C6" id="Text Box 46" o:spid="_x0000_s1039" type="#_x0000_t202" style="position:absolute;margin-left:178.7pt;margin-top:15.7pt;width:23.75pt;height:22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" filled="f" stroked="f" strokeweight=".5pt">
                <v:textbox>
                  <w:txbxContent>
                    <w:p w:rsidR="00AE005B" w:rsidRDefault="00AE005B" w:rsidP="00AE005B">
                      <w:r>
                        <w:t>4: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5FC805" wp14:editId="4B894D0B">
                <wp:simplePos x="0" y="0"/>
                <wp:positionH relativeFrom="column">
                  <wp:posOffset>2279375</wp:posOffset>
                </wp:positionH>
                <wp:positionV relativeFrom="paragraph">
                  <wp:posOffset>153201</wp:posOffset>
                </wp:positionV>
                <wp:extent cx="628152" cy="509767"/>
                <wp:effectExtent l="38100" t="0" r="19685" b="622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2" cy="50976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D8BC" id="Straight Arrow Connector 45" o:spid="_x0000_s1026" type="#_x0000_t32" style="position:absolute;margin-left:179.5pt;margin-top:12.05pt;width:49.45pt;height:40.1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5D880B" wp14:editId="38390129">
                <wp:simplePos x="0" y="0"/>
                <wp:positionH relativeFrom="column">
                  <wp:posOffset>2302703</wp:posOffset>
                </wp:positionH>
                <wp:positionV relativeFrom="paragraph">
                  <wp:posOffset>153202</wp:posOffset>
                </wp:positionV>
                <wp:extent cx="731990" cy="652006"/>
                <wp:effectExtent l="0" t="0" r="3048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990" cy="6520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31130" id="Straight Connector 3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pt,12.05pt" to="238.9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" strokecolor="black [3213]" strokeweight="1pt">
                <v:stroke joinstyle="miter"/>
              </v:line>
            </w:pict>
          </mc:Fallback>
        </mc:AlternateContent>
      </w:r>
    </w:p>
    <w:p w:rsidR="0045059F" w:rsidRPr="0045059F" w:rsidRDefault="00587F4D" w:rsidP="0045059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A16C6B" wp14:editId="6FC945F8">
                <wp:simplePos x="0" y="0"/>
                <wp:positionH relativeFrom="column">
                  <wp:posOffset>3186430</wp:posOffset>
                </wp:positionH>
                <wp:positionV relativeFrom="paragraph">
                  <wp:posOffset>201295</wp:posOffset>
                </wp:positionV>
                <wp:extent cx="1905" cy="947420"/>
                <wp:effectExtent l="76200" t="0" r="74295" b="622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474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0D33" id="Straight Arrow Connector 51" o:spid="_x0000_s1026" type="#_x0000_t32" style="position:absolute;margin-left:250.9pt;margin-top:15.85pt;width:.15pt;height:7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8E3A1A" wp14:editId="4657A66D">
                <wp:simplePos x="0" y="0"/>
                <wp:positionH relativeFrom="column">
                  <wp:posOffset>3269615</wp:posOffset>
                </wp:positionH>
                <wp:positionV relativeFrom="paragraph">
                  <wp:posOffset>133350</wp:posOffset>
                </wp:positionV>
                <wp:extent cx="8890" cy="1019175"/>
                <wp:effectExtent l="0" t="0" r="2921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1019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2164B" id="Straight Connector 3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10.5pt" to="258.1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" strokecolor="black [3213]" strokeweight="1pt">
                <v:stroke joinstyle="miter"/>
              </v:line>
            </w:pict>
          </mc:Fallback>
        </mc:AlternateContent>
      </w:r>
    </w:p>
    <w:p w:rsidR="0045059F" w:rsidRPr="0045059F" w:rsidRDefault="00587F4D" w:rsidP="0045059F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65706AA" wp14:editId="33A796CD">
                <wp:simplePos x="0" y="0"/>
                <wp:positionH relativeFrom="column">
                  <wp:posOffset>2060575</wp:posOffset>
                </wp:positionH>
                <wp:positionV relativeFrom="paragraph">
                  <wp:posOffset>222250</wp:posOffset>
                </wp:positionV>
                <wp:extent cx="361950" cy="333375"/>
                <wp:effectExtent l="0" t="0" r="1905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33375"/>
                          <a:chOff x="0" y="0"/>
                          <a:chExt cx="361950" cy="333375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19050" y="0"/>
                            <a:ext cx="323215" cy="32385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0" y="323850"/>
                            <a:ext cx="3619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E96D9" id="Group 13" o:spid="_x0000_s1026" style="position:absolute;margin-left:162.25pt;margin-top:17.5pt;width:28.5pt;height:26.25pt;z-index:251670528" coordsize="3619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">
                <v:oval id="Oval 11" o:spid="_x0000_s1027" style="position:absolute;left:19050;width:323215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" filled="f" strokecolor="windowText" strokeweight="1.5pt">
                  <v:stroke joinstyle="miter"/>
                </v:oval>
                <v:line id="Straight Connector 12" o:spid="_x0000_s1028" style="position:absolute;flip:y;visibility:visible;mso-wrap-style:square" from="0,323850" to="361950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683B1A" wp14:editId="40B023B9">
                <wp:simplePos x="0" y="0"/>
                <wp:positionH relativeFrom="column">
                  <wp:posOffset>3153548</wp:posOffset>
                </wp:positionH>
                <wp:positionV relativeFrom="paragraph">
                  <wp:posOffset>278130</wp:posOffset>
                </wp:positionV>
                <wp:extent cx="301625" cy="284480"/>
                <wp:effectExtent l="0" t="0" r="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361E" w:rsidRDefault="00DF361E" w:rsidP="00DF361E">
                            <w:r>
                              <w:t>5: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3B1A" id="Text Box 54" o:spid="_x0000_s1040" type="#_x0000_t202" style="position:absolute;margin-left:248.3pt;margin-top:21.9pt;width:23.75pt;height:22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" filled="f" stroked="f" strokeweight=".5pt">
                <v:textbox>
                  <w:txbxContent>
                    <w:p w:rsidR="00DF361E" w:rsidRDefault="00DF361E" w:rsidP="00DF361E">
                      <w:r>
                        <w:t>5:</w:t>
                      </w:r>
                    </w:p>
                  </w:txbxContent>
                </v:textbox>
              </v:shape>
            </w:pict>
          </mc:Fallback>
        </mc:AlternateContent>
      </w:r>
    </w:p>
    <w:p w:rsidR="0045059F" w:rsidRPr="0045059F" w:rsidRDefault="00587F4D" w:rsidP="0045059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E535E4" wp14:editId="5551510E">
                <wp:simplePos x="0" y="0"/>
                <wp:positionH relativeFrom="column">
                  <wp:posOffset>1681480</wp:posOffset>
                </wp:positionH>
                <wp:positionV relativeFrom="paragraph">
                  <wp:posOffset>276694</wp:posOffset>
                </wp:positionV>
                <wp:extent cx="1003300" cy="2476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06F" w:rsidRPr="0002430B" w:rsidRDefault="0025106F" w:rsidP="002510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430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InsertNewAccount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535E4" id="Text Box 26" o:spid="_x0000_s1041" type="#_x0000_t202" style="position:absolute;margin-left:132.4pt;margin-top:21.8pt;width:79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" filled="f" stroked="f" strokeweight=".5pt">
                <v:textbox>
                  <w:txbxContent>
                    <w:p w:rsidR="0025106F" w:rsidRPr="0002430B" w:rsidRDefault="0025106F" w:rsidP="0025106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430B">
                        <w:rPr>
                          <w:sz w:val="16"/>
                          <w:szCs w:val="16"/>
                        </w:rPr>
                        <w:t>: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InsertNewAccount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5059F" w:rsidRPr="0045059F" w:rsidRDefault="0045059F" w:rsidP="0045059F"/>
    <w:p w:rsidR="0045059F" w:rsidRPr="0045059F" w:rsidRDefault="00587F4D" w:rsidP="0045059F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35EE17" wp14:editId="0AFBB815">
                <wp:simplePos x="0" y="0"/>
                <wp:positionH relativeFrom="column">
                  <wp:posOffset>3237230</wp:posOffset>
                </wp:positionH>
                <wp:positionV relativeFrom="paragraph">
                  <wp:posOffset>132715</wp:posOffset>
                </wp:positionV>
                <wp:extent cx="361950" cy="333375"/>
                <wp:effectExtent l="0" t="0" r="1905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33375"/>
                          <a:chOff x="0" y="0"/>
                          <a:chExt cx="361950" cy="333375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19050" y="0"/>
                            <a:ext cx="323215" cy="32385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0" y="323850"/>
                            <a:ext cx="3619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BF560E" id="Group 5" o:spid="_x0000_s1026" style="position:absolute;margin-left:254.9pt;margin-top:10.45pt;width:28.5pt;height:26.25pt;z-index:251672576" coordsize="3619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">
                <v:oval id="Oval 6" o:spid="_x0000_s1027" style="position:absolute;left:19050;width:323215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" filled="f" strokecolor="windowText" strokeweight="1.5pt">
                  <v:stroke joinstyle="miter"/>
                </v:oval>
                <v:line id="Straight Connector 15" o:spid="_x0000_s1028" style="position:absolute;flip:y;visibility:visible;mso-wrap-style:square" from="0,323850" to="361950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" strokecolor="black [3213]" strokeweight="1.5pt">
                  <v:stroke joinstyle="miter"/>
                </v:line>
              </v:group>
            </w:pict>
          </mc:Fallback>
        </mc:AlternateContent>
      </w:r>
    </w:p>
    <w:p w:rsidR="0045059F" w:rsidRPr="0045059F" w:rsidRDefault="00587F4D" w:rsidP="0045059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BDF0A9" wp14:editId="25C65631">
                <wp:simplePos x="0" y="0"/>
                <wp:positionH relativeFrom="column">
                  <wp:posOffset>3031490</wp:posOffset>
                </wp:positionH>
                <wp:positionV relativeFrom="paragraph">
                  <wp:posOffset>204470</wp:posOffset>
                </wp:positionV>
                <wp:extent cx="838200" cy="247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106F" w:rsidRPr="0002430B" w:rsidRDefault="0025106F" w:rsidP="002510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430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ViewAccount</w:t>
                            </w:r>
                            <w:r w:rsidR="00587F4D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F0A9" id="Text Box 27" o:spid="_x0000_s1042" type="#_x0000_t202" style="position:absolute;margin-left:238.7pt;margin-top:16.1pt;width:66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" filled="f" stroked="f" strokeweight=".5pt">
                <v:textbox>
                  <w:txbxContent>
                    <w:p w:rsidR="0025106F" w:rsidRPr="0002430B" w:rsidRDefault="0025106F" w:rsidP="0025106F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430B">
                        <w:rPr>
                          <w:sz w:val="16"/>
                          <w:szCs w:val="16"/>
                        </w:rPr>
                        <w:t>: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ViewAccount</w:t>
                      </w:r>
                      <w:r w:rsidR="00587F4D">
                        <w:rPr>
                          <w:sz w:val="16"/>
                          <w:szCs w:val="16"/>
                        </w:rPr>
                        <w:t>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Pr="0045059F" w:rsidRDefault="0045059F" w:rsidP="0045059F"/>
    <w:p w:rsidR="0045059F" w:rsidRDefault="0045059F" w:rsidP="0045059F"/>
    <w:p w:rsidR="0045059F" w:rsidRDefault="0045059F" w:rsidP="0045059F">
      <w:pPr>
        <w:tabs>
          <w:tab w:val="left" w:pos="6070"/>
        </w:tabs>
      </w:pPr>
      <w:r>
        <w:tab/>
      </w:r>
    </w:p>
    <w:p w:rsidR="0045059F" w:rsidRDefault="0045059F">
      <w:r>
        <w:br w:type="page"/>
      </w:r>
    </w:p>
    <w:p w:rsidR="00596B00" w:rsidRDefault="004331B9" w:rsidP="0045059F">
      <w:pPr>
        <w:tabs>
          <w:tab w:val="left" w:pos="6070"/>
        </w:tabs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046EE2" wp14:editId="761EB4D5">
                <wp:simplePos x="0" y="0"/>
                <wp:positionH relativeFrom="column">
                  <wp:posOffset>4064000</wp:posOffset>
                </wp:positionH>
                <wp:positionV relativeFrom="paragraph">
                  <wp:posOffset>1111250</wp:posOffset>
                </wp:positionV>
                <wp:extent cx="361950" cy="322580"/>
                <wp:effectExtent l="0" t="0" r="0" b="127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1B9" w:rsidRDefault="004331B9" w:rsidP="004331B9">
                            <w:r>
                              <w:t>5:</w:t>
                            </w:r>
                            <w:r w:rsidRPr="000E35E7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456812E" wp14:editId="35A6A4FE">
                                  <wp:extent cx="112395" cy="105370"/>
                                  <wp:effectExtent l="0" t="0" r="0" b="0"/>
                                  <wp:docPr id="175" name="Picture 1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10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46EE2" id="Text Box 174" o:spid="_x0000_s1043" type="#_x0000_t202" style="position:absolute;margin-left:320pt;margin-top:87.5pt;width:28.5pt;height:25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" filled="f" stroked="f" strokeweight=".5pt">
                <v:textbox>
                  <w:txbxContent>
                    <w:p w:rsidR="004331B9" w:rsidRDefault="004331B9" w:rsidP="004331B9">
                      <w:r>
                        <w:t>5:</w:t>
                      </w:r>
                      <w:r w:rsidRPr="000E35E7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456812E" wp14:editId="35A6A4FE">
                            <wp:extent cx="112395" cy="105370"/>
                            <wp:effectExtent l="0" t="0" r="0" b="0"/>
                            <wp:docPr id="175" name="Picture 1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10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68965F" wp14:editId="455D76C1">
                <wp:simplePos x="0" y="0"/>
                <wp:positionH relativeFrom="column">
                  <wp:posOffset>2400300</wp:posOffset>
                </wp:positionH>
                <wp:positionV relativeFrom="paragraph">
                  <wp:posOffset>1162050</wp:posOffset>
                </wp:positionV>
                <wp:extent cx="361950" cy="322580"/>
                <wp:effectExtent l="0" t="0" r="0" b="127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1B9" w:rsidRDefault="004331B9" w:rsidP="004331B9">
                            <w:r>
                              <w:t>4:</w:t>
                            </w:r>
                            <w:r w:rsidRPr="000E35E7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67E536C" wp14:editId="47532848">
                                  <wp:extent cx="112395" cy="105370"/>
                                  <wp:effectExtent l="0" t="0" r="0" b="0"/>
                                  <wp:docPr id="173" name="Picture 1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10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965F" id="Text Box 172" o:spid="_x0000_s1044" type="#_x0000_t202" style="position:absolute;margin-left:189pt;margin-top:91.5pt;width:28.5pt;height:25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" filled="f" stroked="f" strokeweight=".5pt">
                <v:textbox>
                  <w:txbxContent>
                    <w:p w:rsidR="004331B9" w:rsidRDefault="004331B9" w:rsidP="004331B9">
                      <w:r>
                        <w:t>4:</w:t>
                      </w:r>
                      <w:r w:rsidRPr="000E35E7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67E536C" wp14:editId="47532848">
                            <wp:extent cx="112395" cy="105370"/>
                            <wp:effectExtent l="0" t="0" r="0" b="0"/>
                            <wp:docPr id="173" name="Picture 1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10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226666" wp14:editId="13BEFC4C">
                <wp:simplePos x="0" y="0"/>
                <wp:positionH relativeFrom="column">
                  <wp:posOffset>2514600</wp:posOffset>
                </wp:positionH>
                <wp:positionV relativeFrom="paragraph">
                  <wp:posOffset>298450</wp:posOffset>
                </wp:positionV>
                <wp:extent cx="361950" cy="322580"/>
                <wp:effectExtent l="0" t="0" r="0" b="127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1B9" w:rsidRDefault="004331B9" w:rsidP="004331B9">
                            <w:r>
                              <w:t>3:</w:t>
                            </w:r>
                            <w:r w:rsidRPr="000E35E7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628C7A0" wp14:editId="657EECAF">
                                  <wp:extent cx="112395" cy="105370"/>
                                  <wp:effectExtent l="0" t="0" r="0" b="0"/>
                                  <wp:docPr id="171" name="Picture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10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6666" id="Text Box 170" o:spid="_x0000_s1045" type="#_x0000_t202" style="position:absolute;margin-left:198pt;margin-top:23.5pt;width:28.5pt;height:25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" filled="f" stroked="f" strokeweight=".5pt">
                <v:textbox>
                  <w:txbxContent>
                    <w:p w:rsidR="004331B9" w:rsidRDefault="004331B9" w:rsidP="004331B9">
                      <w:r>
                        <w:t>3:</w:t>
                      </w:r>
                      <w:r w:rsidRPr="000E35E7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628C7A0" wp14:editId="657EECAF">
                            <wp:extent cx="112395" cy="105370"/>
                            <wp:effectExtent l="0" t="0" r="0" b="0"/>
                            <wp:docPr id="171" name="Picture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10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0C8417" wp14:editId="5D343A46">
                <wp:simplePos x="0" y="0"/>
                <wp:positionH relativeFrom="column">
                  <wp:posOffset>2006600</wp:posOffset>
                </wp:positionH>
                <wp:positionV relativeFrom="paragraph">
                  <wp:posOffset>44450</wp:posOffset>
                </wp:positionV>
                <wp:extent cx="301925" cy="284671"/>
                <wp:effectExtent l="0" t="0" r="0" b="12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1B9" w:rsidRDefault="004331B9" w:rsidP="004331B9">
                            <w:r>
                              <w:t>1:</w:t>
                            </w:r>
                            <w:r w:rsidRPr="000E35E7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16E5F72" wp14:editId="0250558F">
                                  <wp:extent cx="112395" cy="105370"/>
                                  <wp:effectExtent l="0" t="0" r="0" b="0"/>
                                  <wp:docPr id="169" name="Picture 1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10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8417" id="Text Box 168" o:spid="_x0000_s1046" type="#_x0000_t202" style="position:absolute;margin-left:158pt;margin-top:3.5pt;width:23.75pt;height:22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" filled="f" stroked="f" strokeweight=".5pt">
                <v:textbox>
                  <w:txbxContent>
                    <w:p w:rsidR="004331B9" w:rsidRDefault="004331B9" w:rsidP="004331B9">
                      <w:r>
                        <w:t>1:</w:t>
                      </w:r>
                      <w:r w:rsidRPr="000E35E7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016E5F72" wp14:editId="0250558F">
                            <wp:extent cx="112395" cy="105370"/>
                            <wp:effectExtent l="0" t="0" r="0" b="0"/>
                            <wp:docPr id="169" name="Picture 1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10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5A27FD" wp14:editId="17BCFFD6">
                <wp:simplePos x="0" y="0"/>
                <wp:positionH relativeFrom="column">
                  <wp:posOffset>730250</wp:posOffset>
                </wp:positionH>
                <wp:positionV relativeFrom="paragraph">
                  <wp:posOffset>311150</wp:posOffset>
                </wp:positionV>
                <wp:extent cx="301925" cy="284671"/>
                <wp:effectExtent l="0" t="0" r="0" b="127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25" cy="284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1B9" w:rsidRDefault="004331B9" w:rsidP="004331B9">
                            <w:r>
                              <w:t>2:</w:t>
                            </w:r>
                            <w:r w:rsidRPr="000E35E7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4E24995" wp14:editId="182D936D">
                                  <wp:extent cx="112395" cy="105370"/>
                                  <wp:effectExtent l="0" t="0" r="0" b="0"/>
                                  <wp:docPr id="167" name="Picture 1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" cy="10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27FD" id="Text Box 166" o:spid="_x0000_s1047" type="#_x0000_t202" style="position:absolute;margin-left:57.5pt;margin-top:24.5pt;width:23.75pt;height:22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" filled="f" stroked="f" strokeweight=".5pt">
                <v:textbox>
                  <w:txbxContent>
                    <w:p w:rsidR="004331B9" w:rsidRDefault="004331B9" w:rsidP="004331B9">
                      <w:r>
                        <w:t>2:</w:t>
                      </w:r>
                      <w:r w:rsidRPr="000E35E7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24E24995" wp14:editId="182D936D">
                            <wp:extent cx="112395" cy="105370"/>
                            <wp:effectExtent l="0" t="0" r="0" b="0"/>
                            <wp:docPr id="167" name="Picture 1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" cy="10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78C513" wp14:editId="5C2D3547">
                <wp:simplePos x="0" y="0"/>
                <wp:positionH relativeFrom="column">
                  <wp:posOffset>4235450</wp:posOffset>
                </wp:positionH>
                <wp:positionV relativeFrom="paragraph">
                  <wp:posOffset>2247900</wp:posOffset>
                </wp:positionV>
                <wp:extent cx="838200" cy="24765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1B9" w:rsidRPr="0002430B" w:rsidRDefault="004331B9" w:rsidP="004331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430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SortByDate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C513" id="Text Box 165" o:spid="_x0000_s1048" type="#_x0000_t202" style="position:absolute;margin-left:333.5pt;margin-top:177pt;width:66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" filled="f" stroked="f" strokeweight=".5pt">
                <v:textbox>
                  <w:txbxContent>
                    <w:p w:rsidR="004331B9" w:rsidRPr="0002430B" w:rsidRDefault="004331B9" w:rsidP="004331B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430B">
                        <w:rPr>
                          <w:sz w:val="16"/>
                          <w:szCs w:val="16"/>
                        </w:rPr>
                        <w:t>: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SortByDate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0D2CA3" wp14:editId="1E7617AC">
                <wp:simplePos x="0" y="0"/>
                <wp:positionH relativeFrom="column">
                  <wp:posOffset>1905000</wp:posOffset>
                </wp:positionH>
                <wp:positionV relativeFrom="paragraph">
                  <wp:posOffset>2260600</wp:posOffset>
                </wp:positionV>
                <wp:extent cx="838200" cy="24765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1B9" w:rsidRPr="0002430B" w:rsidRDefault="004331B9" w:rsidP="004331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430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spellStart"/>
                            <w:r w:rsidR="00EF519C">
                              <w:rPr>
                                <w:sz w:val="16"/>
                                <w:szCs w:val="16"/>
                              </w:rPr>
                              <w:t>SortByID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2CA3" id="Text Box 164" o:spid="_x0000_s1049" type="#_x0000_t202" style="position:absolute;margin-left:150pt;margin-top:178pt;width:66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" filled="f" stroked="f" strokeweight=".5pt">
                <v:textbox>
                  <w:txbxContent>
                    <w:p w:rsidR="004331B9" w:rsidRPr="0002430B" w:rsidRDefault="004331B9" w:rsidP="004331B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430B">
                        <w:rPr>
                          <w:sz w:val="16"/>
                          <w:szCs w:val="16"/>
                        </w:rPr>
                        <w:t>:</w:t>
                      </w:r>
                      <w:proofErr w:type="spellStart"/>
                      <w:r w:rsidR="00EF519C">
                        <w:rPr>
                          <w:sz w:val="16"/>
                          <w:szCs w:val="16"/>
                        </w:rPr>
                        <w:t>SortByID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B5BC93" wp14:editId="671020F3">
                <wp:simplePos x="0" y="0"/>
                <wp:positionH relativeFrom="column">
                  <wp:posOffset>1936750</wp:posOffset>
                </wp:positionH>
                <wp:positionV relativeFrom="paragraph">
                  <wp:posOffset>297815</wp:posOffset>
                </wp:positionV>
                <wp:extent cx="897147" cy="0"/>
                <wp:effectExtent l="38100" t="76200" r="0" b="952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9714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8428" id="Straight Arrow Connector 163" o:spid="_x0000_s1026" type="#_x0000_t32" style="position:absolute;margin-left:152.5pt;margin-top:23.45pt;width:70.65pt;height:0;rotation:18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60BF37" wp14:editId="26948AB5">
                <wp:simplePos x="0" y="0"/>
                <wp:positionH relativeFrom="column">
                  <wp:posOffset>2429192</wp:posOffset>
                </wp:positionH>
                <wp:positionV relativeFrom="paragraph">
                  <wp:posOffset>1076642</wp:posOffset>
                </wp:positionV>
                <wp:extent cx="596265" cy="577850"/>
                <wp:effectExtent l="47308" t="0" r="22542" b="60643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96265" cy="577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5C0BC" id="Straight Arrow Connector 162" o:spid="_x0000_s1026" type="#_x0000_t32" style="position:absolute;margin-left:191.25pt;margin-top:84.75pt;width:46.95pt;height:45.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D05FB9" wp14:editId="22F4FA79">
                <wp:simplePos x="0" y="0"/>
                <wp:positionH relativeFrom="column">
                  <wp:posOffset>3765550</wp:posOffset>
                </wp:positionH>
                <wp:positionV relativeFrom="paragraph">
                  <wp:posOffset>1054100</wp:posOffset>
                </wp:positionV>
                <wp:extent cx="615950" cy="565150"/>
                <wp:effectExtent l="0" t="0" r="69850" b="635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565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9C2C" id="Straight Arrow Connector 161" o:spid="_x0000_s1026" type="#_x0000_t32" style="position:absolute;margin-left:296.5pt;margin-top:83pt;width:48.5pt;height:44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5778A1" wp14:editId="3EBB89A3">
                <wp:simplePos x="0" y="0"/>
                <wp:positionH relativeFrom="column">
                  <wp:posOffset>1955800</wp:posOffset>
                </wp:positionH>
                <wp:positionV relativeFrom="paragraph">
                  <wp:posOffset>538307</wp:posOffset>
                </wp:positionV>
                <wp:extent cx="897147" cy="0"/>
                <wp:effectExtent l="0" t="76200" r="1778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4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035E" id="Straight Arrow Connector 160" o:spid="_x0000_s1026" type="#_x0000_t32" style="position:absolute;margin-left:154pt;margin-top:42.4pt;width:70.6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C55DCA" wp14:editId="5FAC09A3">
                <wp:simplePos x="0" y="0"/>
                <wp:positionH relativeFrom="column">
                  <wp:posOffset>152400</wp:posOffset>
                </wp:positionH>
                <wp:positionV relativeFrom="paragraph">
                  <wp:posOffset>558800</wp:posOffset>
                </wp:positionV>
                <wp:extent cx="897147" cy="0"/>
                <wp:effectExtent l="0" t="76200" r="1778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4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5262" id="Straight Arrow Connector 159" o:spid="_x0000_s1026" type="#_x0000_t32" style="position:absolute;margin-left:12pt;margin-top:44pt;width:70.65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80BF3D" wp14:editId="15357741">
                <wp:simplePos x="0" y="0"/>
                <wp:positionH relativeFrom="column">
                  <wp:posOffset>3613150</wp:posOffset>
                </wp:positionH>
                <wp:positionV relativeFrom="paragraph">
                  <wp:posOffset>1123950</wp:posOffset>
                </wp:positionV>
                <wp:extent cx="774700" cy="685800"/>
                <wp:effectExtent l="0" t="0" r="2540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685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97019" id="Straight Connector 15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pt,88.5pt" to="345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D636542" wp14:editId="69308272">
                <wp:simplePos x="0" y="0"/>
                <wp:positionH relativeFrom="column">
                  <wp:posOffset>2451100</wp:posOffset>
                </wp:positionH>
                <wp:positionV relativeFrom="paragraph">
                  <wp:posOffset>1117600</wp:posOffset>
                </wp:positionV>
                <wp:extent cx="692150" cy="679450"/>
                <wp:effectExtent l="0" t="0" r="31750" b="2540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6794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A8FC" id="Straight Connector 15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88pt" to="247.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C6EAE0" wp14:editId="4D2D56A9">
                <wp:simplePos x="0" y="0"/>
                <wp:positionH relativeFrom="column">
                  <wp:posOffset>3187700</wp:posOffset>
                </wp:positionH>
                <wp:positionV relativeFrom="paragraph">
                  <wp:posOffset>870585</wp:posOffset>
                </wp:positionV>
                <wp:extent cx="838200" cy="24765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1B9" w:rsidRPr="0002430B" w:rsidRDefault="004331B9" w:rsidP="004331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430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EAE0" id="Text Box 158" o:spid="_x0000_s1050" type="#_x0000_t202" style="position:absolute;margin-left:251pt;margin-top:68.55pt;width:66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" filled="f" stroked="f" strokeweight=".5pt">
                <v:textbox>
                  <w:txbxContent>
                    <w:p w:rsidR="004331B9" w:rsidRPr="0002430B" w:rsidRDefault="004331B9" w:rsidP="004331B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430B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Sort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A9423A0" wp14:editId="20279FB9">
                <wp:simplePos x="0" y="0"/>
                <wp:positionH relativeFrom="column">
                  <wp:posOffset>1174750</wp:posOffset>
                </wp:positionH>
                <wp:positionV relativeFrom="paragraph">
                  <wp:posOffset>895350</wp:posOffset>
                </wp:positionV>
                <wp:extent cx="838200" cy="24765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1B9" w:rsidRPr="0002430B" w:rsidRDefault="004331B9" w:rsidP="004331B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2430B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23A0" id="Text Box 153" o:spid="_x0000_s1051" type="#_x0000_t202" style="position:absolute;margin-left:92.5pt;margin-top:70.5pt;width:66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" filled="f" stroked="f" strokeweight=".5pt">
                <v:textbox>
                  <w:txbxContent>
                    <w:p w:rsidR="004331B9" w:rsidRPr="0002430B" w:rsidRDefault="004331B9" w:rsidP="004331B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2430B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Database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15F5C1" wp14:editId="2E81C980">
                <wp:simplePos x="0" y="0"/>
                <wp:positionH relativeFrom="column">
                  <wp:posOffset>1822450</wp:posOffset>
                </wp:positionH>
                <wp:positionV relativeFrom="paragraph">
                  <wp:posOffset>698500</wp:posOffset>
                </wp:positionV>
                <wp:extent cx="1225550" cy="6350"/>
                <wp:effectExtent l="0" t="0" r="12700" b="317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A48F0" id="Straight Connector 15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55pt" to="240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690BEE" wp14:editId="0BFB83D4">
                <wp:simplePos x="0" y="0"/>
                <wp:positionH relativeFrom="column">
                  <wp:posOffset>177800</wp:posOffset>
                </wp:positionH>
                <wp:positionV relativeFrom="paragraph">
                  <wp:posOffset>697818</wp:posOffset>
                </wp:positionV>
                <wp:extent cx="838200" cy="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9A585" id="Straight Connector 154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54.95pt" to="80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DF3DAC1" wp14:editId="3F1C200A">
                <wp:simplePos x="0" y="0"/>
                <wp:positionH relativeFrom="column">
                  <wp:posOffset>4394200</wp:posOffset>
                </wp:positionH>
                <wp:positionV relativeFrom="paragraph">
                  <wp:posOffset>1866900</wp:posOffset>
                </wp:positionV>
                <wp:extent cx="361950" cy="333375"/>
                <wp:effectExtent l="0" t="0" r="19050" b="28575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33375"/>
                          <a:chOff x="0" y="0"/>
                          <a:chExt cx="361950" cy="333375"/>
                        </a:xfrm>
                      </wpg:grpSpPr>
                      <wps:wsp>
                        <wps:cNvPr id="151" name="Oval 151"/>
                        <wps:cNvSpPr/>
                        <wps:spPr>
                          <a:xfrm>
                            <a:off x="19050" y="0"/>
                            <a:ext cx="323215" cy="32385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Connector 152"/>
                        <wps:cNvCnPr/>
                        <wps:spPr>
                          <a:xfrm flipV="1">
                            <a:off x="0" y="323850"/>
                            <a:ext cx="3619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ECDE7" id="Group 150" o:spid="_x0000_s1026" style="position:absolute;margin-left:346pt;margin-top:147pt;width:28.5pt;height:26.25pt;z-index:251764736" coordsize="3619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">
                <v:oval id="Oval 151" o:spid="_x0000_s1027" style="position:absolute;left:19050;width:323215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" filled="f" strokecolor="windowText" strokeweight="1.5pt">
                  <v:stroke joinstyle="miter"/>
                </v:oval>
                <v:line id="Straight Connector 152" o:spid="_x0000_s1028" style="position:absolute;flip:y;visibility:visible;mso-wrap-style:square" from="0,323850" to="361950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096958F" wp14:editId="0BF47767">
                <wp:simplePos x="0" y="0"/>
                <wp:positionH relativeFrom="column">
                  <wp:posOffset>2120900</wp:posOffset>
                </wp:positionH>
                <wp:positionV relativeFrom="paragraph">
                  <wp:posOffset>1892300</wp:posOffset>
                </wp:positionV>
                <wp:extent cx="361950" cy="333375"/>
                <wp:effectExtent l="0" t="0" r="19050" b="2857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" cy="333375"/>
                          <a:chOff x="0" y="0"/>
                          <a:chExt cx="361950" cy="333375"/>
                        </a:xfrm>
                      </wpg:grpSpPr>
                      <wps:wsp>
                        <wps:cNvPr id="148" name="Oval 148"/>
                        <wps:cNvSpPr/>
                        <wps:spPr>
                          <a:xfrm>
                            <a:off x="19050" y="0"/>
                            <a:ext cx="323215" cy="32385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Connector 149"/>
                        <wps:cNvCnPr/>
                        <wps:spPr>
                          <a:xfrm flipV="1">
                            <a:off x="0" y="323850"/>
                            <a:ext cx="361950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42119" id="Group 147" o:spid="_x0000_s1026" style="position:absolute;margin-left:167pt;margin-top:149pt;width:28.5pt;height:26.25pt;z-index:251762688" coordsize="3619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">
                <v:oval id="Oval 148" o:spid="_x0000_s1027" style="position:absolute;left:19050;width:323215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" filled="f" strokecolor="windowText" strokeweight="1.5pt">
                  <v:stroke joinstyle="miter"/>
                </v:oval>
                <v:line id="Straight Connector 149" o:spid="_x0000_s1028" style="position:absolute;flip:y;visibility:visible;mso-wrap-style:square" from="0,323850" to="361950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" strokecolor="black [3213]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D5FFAC4" wp14:editId="46241528">
                <wp:simplePos x="0" y="0"/>
                <wp:positionH relativeFrom="column">
                  <wp:posOffset>3200400</wp:posOffset>
                </wp:positionH>
                <wp:positionV relativeFrom="paragraph">
                  <wp:posOffset>488950</wp:posOffset>
                </wp:positionV>
                <wp:extent cx="323215" cy="373277"/>
                <wp:effectExtent l="0" t="0" r="19685" b="27305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" cy="373277"/>
                          <a:chOff x="0" y="0"/>
                          <a:chExt cx="323215" cy="373277"/>
                        </a:xfrm>
                      </wpg:grpSpPr>
                      <wps:wsp>
                        <wps:cNvPr id="141" name="Oval 141"/>
                        <wps:cNvSpPr/>
                        <wps:spPr>
                          <a:xfrm>
                            <a:off x="0" y="49427"/>
                            <a:ext cx="323215" cy="32385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/>
                        <wps:spPr>
                          <a:xfrm flipV="1">
                            <a:off x="123567" y="0"/>
                            <a:ext cx="77671" cy="5595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130628" y="56488"/>
                            <a:ext cx="60019" cy="6001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89777" id="Group 140" o:spid="_x0000_s1026" style="position:absolute;margin-left:252pt;margin-top:38.5pt;width:25.45pt;height:29.4pt;z-index:251760640;mso-height-relative:margin" coordsize="323215,37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">
                <v:oval id="Oval 141" o:spid="_x0000_s1027" style="position:absolute;top:49427;width:323215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" filled="f" strokecolor="windowText" strokeweight="1.5pt">
                  <v:stroke joinstyle="miter"/>
                </v:oval>
                <v:line id="Straight Connector 142" o:spid="_x0000_s1028" style="position:absolute;flip:y;visibility:visible;mso-wrap-style:square" from="123567,0" to="201238,5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" strokecolor="black [3213]">
                  <v:stroke joinstyle="miter"/>
                </v:line>
                <v:line id="Straight Connector 144" o:spid="_x0000_s1029" style="position:absolute;visibility:visible;mso-wrap-style:square" from="130628,56488" to="190647,11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78F5FCD" wp14:editId="325B23B3">
                <wp:simplePos x="0" y="0"/>
                <wp:positionH relativeFrom="column">
                  <wp:posOffset>1231900</wp:posOffset>
                </wp:positionH>
                <wp:positionV relativeFrom="paragraph">
                  <wp:posOffset>539750</wp:posOffset>
                </wp:positionV>
                <wp:extent cx="440532" cy="323850"/>
                <wp:effectExtent l="0" t="0" r="17145" b="1905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532" cy="323850"/>
                          <a:chOff x="0" y="0"/>
                          <a:chExt cx="440532" cy="323850"/>
                        </a:xfrm>
                      </wpg:grpSpPr>
                      <wps:wsp>
                        <wps:cNvPr id="137" name="Oval 137"/>
                        <wps:cNvSpPr/>
                        <wps:spPr>
                          <a:xfrm>
                            <a:off x="116682" y="0"/>
                            <a:ext cx="323850" cy="3238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Connector 138"/>
                        <wps:cNvCnPr/>
                        <wps:spPr>
                          <a:xfrm flipH="1">
                            <a:off x="2382" y="171450"/>
                            <a:ext cx="1143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 rot="5400000" flipH="1" flipV="1">
                            <a:off x="-102393" y="171450"/>
                            <a:ext cx="204787" cy="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C62DC" id="Group 136" o:spid="_x0000_s1026" style="position:absolute;margin-left:97pt;margin-top:42.5pt;width:34.7pt;height:25.5pt;z-index:251758592" coordsize="440532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">
                <v:oval id="Oval 137" o:spid="_x0000_s1027" style="position:absolute;left:116682;width:323850;height:323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" filled="f" strokecolor="black [3213]" strokeweight="1.5pt">
                  <v:stroke joinstyle="miter"/>
                </v:oval>
                <v:line id="Straight Connector 138" o:spid="_x0000_s1028" style="position:absolute;flip:x;visibility:visible;mso-wrap-style:square" from="2382,171450" to="116682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" strokecolor="black [3213]" strokeweight="1.5pt">
                  <v:stroke joinstyle="miter"/>
                </v:line>
                <v:line id="Straight Connector 139" o:spid="_x0000_s1029" style="position:absolute;rotation:90;flip:x y;visibility:visible;mso-wrap-style:square" from="-102393,171450" to="102394,17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" strokecolor="black [3213]" strokeweight="1.5pt">
                  <v:stroke joinstyle="miter"/>
                </v:line>
              </v:group>
            </w:pict>
          </mc:Fallback>
        </mc:AlternateContent>
      </w:r>
      <w:r w:rsidR="0045059F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184150</wp:posOffset>
                </wp:positionV>
                <wp:extent cx="717550" cy="1467485"/>
                <wp:effectExtent l="0" t="0" r="0" b="0"/>
                <wp:wrapNone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2" name="Freeform 6"/>
                        <wps:cNvSpPr>
                          <a:spLocks noEditPoints="1"/>
                        </wps:cNvSpPr>
                        <wps:spPr bwMode="auto">
                          <a:xfrm>
                            <a:off x="156845" y="16510"/>
                            <a:ext cx="403860" cy="838835"/>
                          </a:xfrm>
                          <a:custGeom>
                            <a:avLst/>
                            <a:gdLst>
                              <a:gd name="T0" fmla="*/ 146 w 726"/>
                              <a:gd name="T1" fmla="*/ 1512 h 1512"/>
                              <a:gd name="T2" fmla="*/ 146 w 726"/>
                              <a:gd name="T3" fmla="*/ 756 h 1512"/>
                              <a:gd name="T4" fmla="*/ 146 w 726"/>
                              <a:gd name="T5" fmla="*/ 1058 h 1512"/>
                              <a:gd name="T6" fmla="*/ 0 w 726"/>
                              <a:gd name="T7" fmla="*/ 1058 h 1512"/>
                              <a:gd name="T8" fmla="*/ 0 w 726"/>
                              <a:gd name="T9" fmla="*/ 453 h 1512"/>
                              <a:gd name="T10" fmla="*/ 73 w 726"/>
                              <a:gd name="T11" fmla="*/ 378 h 1512"/>
                              <a:gd name="T12" fmla="*/ 654 w 726"/>
                              <a:gd name="T13" fmla="*/ 378 h 1512"/>
                              <a:gd name="T14" fmla="*/ 726 w 726"/>
                              <a:gd name="T15" fmla="*/ 453 h 1512"/>
                              <a:gd name="T16" fmla="*/ 726 w 726"/>
                              <a:gd name="T17" fmla="*/ 1058 h 1512"/>
                              <a:gd name="T18" fmla="*/ 581 w 726"/>
                              <a:gd name="T19" fmla="*/ 1058 h 1512"/>
                              <a:gd name="T20" fmla="*/ 581 w 726"/>
                              <a:gd name="T21" fmla="*/ 756 h 1512"/>
                              <a:gd name="T22" fmla="*/ 581 w 726"/>
                              <a:gd name="T23" fmla="*/ 1512 h 1512"/>
                              <a:gd name="T24" fmla="*/ 363 w 726"/>
                              <a:gd name="T25" fmla="*/ 1512 h 1512"/>
                              <a:gd name="T26" fmla="*/ 363 w 726"/>
                              <a:gd name="T27" fmla="*/ 907 h 1512"/>
                              <a:gd name="T28" fmla="*/ 363 w 726"/>
                              <a:gd name="T29" fmla="*/ 1512 h 1512"/>
                              <a:gd name="T30" fmla="*/ 146 w 726"/>
                              <a:gd name="T31" fmla="*/ 1512 h 1512"/>
                              <a:gd name="T32" fmla="*/ 514 w 726"/>
                              <a:gd name="T33" fmla="*/ 151 h 1512"/>
                              <a:gd name="T34" fmla="*/ 363 w 726"/>
                              <a:gd name="T35" fmla="*/ 0 h 1512"/>
                              <a:gd name="T36" fmla="*/ 212 w 726"/>
                              <a:gd name="T37" fmla="*/ 151 h 1512"/>
                              <a:gd name="T38" fmla="*/ 363 w 726"/>
                              <a:gd name="T39" fmla="*/ 302 h 1512"/>
                              <a:gd name="T40" fmla="*/ 514 w 726"/>
                              <a:gd name="T41" fmla="*/ 151 h 1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26" h="1512">
                                <a:moveTo>
                                  <a:pt x="146" y="1512"/>
                                </a:moveTo>
                                <a:lnTo>
                                  <a:pt x="146" y="756"/>
                                </a:lnTo>
                                <a:lnTo>
                                  <a:pt x="146" y="1058"/>
                                </a:lnTo>
                                <a:lnTo>
                                  <a:pt x="0" y="1058"/>
                                </a:lnTo>
                                <a:lnTo>
                                  <a:pt x="0" y="453"/>
                                </a:lnTo>
                                <a:lnTo>
                                  <a:pt x="73" y="378"/>
                                </a:lnTo>
                                <a:lnTo>
                                  <a:pt x="654" y="378"/>
                                </a:lnTo>
                                <a:lnTo>
                                  <a:pt x="726" y="453"/>
                                </a:lnTo>
                                <a:lnTo>
                                  <a:pt x="726" y="1058"/>
                                </a:lnTo>
                                <a:lnTo>
                                  <a:pt x="581" y="1058"/>
                                </a:lnTo>
                                <a:lnTo>
                                  <a:pt x="581" y="756"/>
                                </a:lnTo>
                                <a:lnTo>
                                  <a:pt x="581" y="1512"/>
                                </a:lnTo>
                                <a:lnTo>
                                  <a:pt x="363" y="1512"/>
                                </a:lnTo>
                                <a:lnTo>
                                  <a:pt x="363" y="907"/>
                                </a:lnTo>
                                <a:lnTo>
                                  <a:pt x="363" y="1512"/>
                                </a:lnTo>
                                <a:lnTo>
                                  <a:pt x="146" y="1512"/>
                                </a:lnTo>
                                <a:close/>
                                <a:moveTo>
                                  <a:pt x="514" y="151"/>
                                </a:moveTo>
                                <a:cubicBezTo>
                                  <a:pt x="514" y="67"/>
                                  <a:pt x="447" y="0"/>
                                  <a:pt x="363" y="0"/>
                                </a:cubicBezTo>
                                <a:cubicBezTo>
                                  <a:pt x="280" y="0"/>
                                  <a:pt x="212" y="67"/>
                                  <a:pt x="212" y="151"/>
                                </a:cubicBezTo>
                                <a:cubicBezTo>
                                  <a:pt x="212" y="234"/>
                                  <a:pt x="280" y="302"/>
                                  <a:pt x="363" y="302"/>
                                </a:cubicBezTo>
                                <a:cubicBezTo>
                                  <a:pt x="447" y="302"/>
                                  <a:pt x="514" y="234"/>
                                  <a:pt x="514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3AE42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7"/>
                        <wps:cNvSpPr>
                          <a:spLocks noEditPoints="1"/>
                        </wps:cNvSpPr>
                        <wps:spPr bwMode="auto">
                          <a:xfrm>
                            <a:off x="156845" y="16510"/>
                            <a:ext cx="403860" cy="838835"/>
                          </a:xfrm>
                          <a:custGeom>
                            <a:avLst/>
                            <a:gdLst>
                              <a:gd name="T0" fmla="*/ 146 w 726"/>
                              <a:gd name="T1" fmla="*/ 1512 h 1512"/>
                              <a:gd name="T2" fmla="*/ 146 w 726"/>
                              <a:gd name="T3" fmla="*/ 756 h 1512"/>
                              <a:gd name="T4" fmla="*/ 146 w 726"/>
                              <a:gd name="T5" fmla="*/ 1058 h 1512"/>
                              <a:gd name="T6" fmla="*/ 0 w 726"/>
                              <a:gd name="T7" fmla="*/ 1058 h 1512"/>
                              <a:gd name="T8" fmla="*/ 0 w 726"/>
                              <a:gd name="T9" fmla="*/ 453 h 1512"/>
                              <a:gd name="T10" fmla="*/ 73 w 726"/>
                              <a:gd name="T11" fmla="*/ 378 h 1512"/>
                              <a:gd name="T12" fmla="*/ 654 w 726"/>
                              <a:gd name="T13" fmla="*/ 378 h 1512"/>
                              <a:gd name="T14" fmla="*/ 726 w 726"/>
                              <a:gd name="T15" fmla="*/ 453 h 1512"/>
                              <a:gd name="T16" fmla="*/ 726 w 726"/>
                              <a:gd name="T17" fmla="*/ 1058 h 1512"/>
                              <a:gd name="T18" fmla="*/ 581 w 726"/>
                              <a:gd name="T19" fmla="*/ 1058 h 1512"/>
                              <a:gd name="T20" fmla="*/ 581 w 726"/>
                              <a:gd name="T21" fmla="*/ 756 h 1512"/>
                              <a:gd name="T22" fmla="*/ 581 w 726"/>
                              <a:gd name="T23" fmla="*/ 1512 h 1512"/>
                              <a:gd name="T24" fmla="*/ 363 w 726"/>
                              <a:gd name="T25" fmla="*/ 1512 h 1512"/>
                              <a:gd name="T26" fmla="*/ 363 w 726"/>
                              <a:gd name="T27" fmla="*/ 907 h 1512"/>
                              <a:gd name="T28" fmla="*/ 363 w 726"/>
                              <a:gd name="T29" fmla="*/ 1512 h 1512"/>
                              <a:gd name="T30" fmla="*/ 146 w 726"/>
                              <a:gd name="T31" fmla="*/ 1512 h 1512"/>
                              <a:gd name="T32" fmla="*/ 514 w 726"/>
                              <a:gd name="T33" fmla="*/ 151 h 1512"/>
                              <a:gd name="T34" fmla="*/ 363 w 726"/>
                              <a:gd name="T35" fmla="*/ 0 h 1512"/>
                              <a:gd name="T36" fmla="*/ 212 w 726"/>
                              <a:gd name="T37" fmla="*/ 151 h 1512"/>
                              <a:gd name="T38" fmla="*/ 363 w 726"/>
                              <a:gd name="T39" fmla="*/ 302 h 1512"/>
                              <a:gd name="T40" fmla="*/ 514 w 726"/>
                              <a:gd name="T41" fmla="*/ 151 h 1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26" h="1512">
                                <a:moveTo>
                                  <a:pt x="146" y="1512"/>
                                </a:moveTo>
                                <a:lnTo>
                                  <a:pt x="146" y="756"/>
                                </a:lnTo>
                                <a:lnTo>
                                  <a:pt x="146" y="1058"/>
                                </a:lnTo>
                                <a:lnTo>
                                  <a:pt x="0" y="1058"/>
                                </a:lnTo>
                                <a:lnTo>
                                  <a:pt x="0" y="453"/>
                                </a:lnTo>
                                <a:lnTo>
                                  <a:pt x="73" y="378"/>
                                </a:lnTo>
                                <a:lnTo>
                                  <a:pt x="654" y="378"/>
                                </a:lnTo>
                                <a:lnTo>
                                  <a:pt x="726" y="453"/>
                                </a:lnTo>
                                <a:lnTo>
                                  <a:pt x="726" y="1058"/>
                                </a:lnTo>
                                <a:lnTo>
                                  <a:pt x="581" y="1058"/>
                                </a:lnTo>
                                <a:lnTo>
                                  <a:pt x="581" y="756"/>
                                </a:lnTo>
                                <a:lnTo>
                                  <a:pt x="581" y="1512"/>
                                </a:lnTo>
                                <a:lnTo>
                                  <a:pt x="363" y="1512"/>
                                </a:lnTo>
                                <a:lnTo>
                                  <a:pt x="363" y="907"/>
                                </a:lnTo>
                                <a:lnTo>
                                  <a:pt x="363" y="1512"/>
                                </a:lnTo>
                                <a:lnTo>
                                  <a:pt x="146" y="1512"/>
                                </a:lnTo>
                                <a:close/>
                                <a:moveTo>
                                  <a:pt x="514" y="151"/>
                                </a:moveTo>
                                <a:cubicBezTo>
                                  <a:pt x="514" y="67"/>
                                  <a:pt x="447" y="0"/>
                                  <a:pt x="363" y="0"/>
                                </a:cubicBezTo>
                                <a:cubicBezTo>
                                  <a:pt x="280" y="0"/>
                                  <a:pt x="212" y="67"/>
                                  <a:pt x="212" y="151"/>
                                </a:cubicBezTo>
                                <a:cubicBezTo>
                                  <a:pt x="212" y="234"/>
                                  <a:pt x="280" y="302"/>
                                  <a:pt x="363" y="302"/>
                                </a:cubicBezTo>
                                <a:cubicBezTo>
                                  <a:pt x="447" y="302"/>
                                  <a:pt x="514" y="234"/>
                                  <a:pt x="514" y="15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rnd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6845" y="883285"/>
                            <a:ext cx="41021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059F" w:rsidRDefault="0045059F">
                              <w:r>
                                <w:rPr>
                                  <w:rFonts w:ascii="Calibri" w:hAnsi="Calibri" w:cs="Calibri"/>
                                  <w:color w:val="73AE42"/>
                                  <w:lang w:val="en-US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5" o:spid="_x0000_s1052" editas="canvas" style="position:absolute;margin-left:-44.5pt;margin-top:14.5pt;width:56.5pt;height:115.55pt;z-index:251756544" coordsize="7175,1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3" type="#_x0000_t75" style="position:absolute;width:7175;height:14674;visibility:visible;mso-wrap-style:square">
                  <v:fill o:detectmouseclick="t"/>
                  <v:path o:connecttype="none"/>
                </v:shape>
                <v:shape id="Freeform 6" o:spid="_x0000_s1054" style="position:absolute;left:1568;top:165;width:4039;height:8388;visibility:visible;mso-wrap-style:square;v-text-anchor:top" coordsize="726,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" path="m146,1512r,-756l146,1058,,1058,,453,73,378r581,l726,453r,605l581,1058r,-302l581,1512r-218,l363,907r,605l146,1512xm514,151c514,67,447,,363,,280,,212,67,212,151v,83,68,151,151,151c447,302,514,234,514,151xe" fillcolor="#73ae42" strokeweight="0">
                  <v:path arrowok="t" o:connecttype="custom" o:connectlocs="81217,838835;81217,419417;81217,586963;0,586963;0,251318;40609,209709;363808,209709;403860,251318;403860,586963;323199,586963;323199,419417;323199,838835;201930,838835;201930,503190;201930,838835;81217,838835;285928,83773;201930,0;117932,83773;201930,167545;285928,83773" o:connectangles="0,0,0,0,0,0,0,0,0,0,0,0,0,0,0,0,0,0,0,0,0"/>
                  <o:lock v:ext="edit" verticies="t"/>
                </v:shape>
                <v:shape id="Freeform 7" o:spid="_x0000_s1055" style="position:absolute;left:1568;top:165;width:4039;height:8388;visibility:visible;mso-wrap-style:square;v-text-anchor:top" coordsize="726,1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" path="m146,1512r,-756l146,1058,,1058,,453,73,378r581,l726,453r,605l581,1058r,-302l581,1512r-218,l363,907r,605l146,1512xm514,151c514,67,447,,363,,280,,212,67,212,151v,83,68,151,151,151c447,302,514,234,514,151xe" filled="f" strokecolor="white" strokeweight=".5pt">
                  <v:stroke endcap="round"/>
                  <v:path arrowok="t" o:connecttype="custom" o:connectlocs="81217,838835;81217,419417;81217,586963;0,586963;0,251318;40609,209709;363808,209709;403860,251318;403860,586963;323199,586963;323199,419417;323199,838835;201930,838835;201930,503190;201930,838835;81217,838835;285928,83773;201930,0;117932,83773;201930,167545;285928,83773" o:connectangles="0,0,0,0,0,0,0,0,0,0,0,0,0,0,0,0,0,0,0,0,0"/>
                  <o:lock v:ext="edit" verticies="t"/>
                </v:shape>
                <v:rect id="Rectangle 8" o:spid="_x0000_s1056" style="position:absolute;left:1568;top:8832;width:4102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NQ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ZTHNQvwAAANwAAAAPAAAAAAAA&#10;AAAAAAAAAAcCAABkcnMvZG93bnJldi54bWxQSwUGAAAAAAMAAwC3AAAA8wIAAAAA&#10;" filled="f" stroked="f">
                  <v:textbox style="mso-fit-shape-to-text:t" inset="0,0,0,0">
                    <w:txbxContent>
                      <w:p w:rsidR="0045059F" w:rsidRDefault="0045059F">
                        <w:r>
                          <w:rPr>
                            <w:rFonts w:ascii="Calibri" w:hAnsi="Calibri" w:cs="Calibri"/>
                            <w:color w:val="73AE42"/>
                            <w:lang w:val="en-US"/>
                          </w:rPr>
                          <w:t>System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5059F" w:rsidRPr="004505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186DA7" wp14:editId="72335BAF">
                <wp:simplePos x="0" y="0"/>
                <wp:positionH relativeFrom="margin">
                  <wp:posOffset>-696595</wp:posOffset>
                </wp:positionH>
                <wp:positionV relativeFrom="paragraph">
                  <wp:posOffset>-381000</wp:posOffset>
                </wp:positionV>
                <wp:extent cx="7096125" cy="385762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3857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12FB0" id="Rectangle 128" o:spid="_x0000_s1026" style="position:absolute;margin-left:-54.85pt;margin-top:-30pt;width:558.75pt;height:303.7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" filled="f" strokecolor="black [3213]" strokeweight="1.5pt">
                <w10:wrap anchorx="margin"/>
              </v:rect>
            </w:pict>
          </mc:Fallback>
        </mc:AlternateContent>
      </w:r>
      <w:r w:rsidR="0045059F" w:rsidRPr="004505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1794D76" wp14:editId="659D7A70">
                <wp:simplePos x="0" y="0"/>
                <wp:positionH relativeFrom="column">
                  <wp:posOffset>-698500</wp:posOffset>
                </wp:positionH>
                <wp:positionV relativeFrom="paragraph">
                  <wp:posOffset>-381000</wp:posOffset>
                </wp:positionV>
                <wp:extent cx="1704975" cy="361950"/>
                <wp:effectExtent l="0" t="0" r="28575" b="19050"/>
                <wp:wrapNone/>
                <wp:docPr id="129" name="Snip Single Corner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704975" cy="361950"/>
                        </a:xfrm>
                        <a:prstGeom prst="snip1Rect">
                          <a:avLst>
                            <a:gd name="adj" fmla="val 46774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59F" w:rsidRPr="002F42C9" w:rsidRDefault="0045059F" w:rsidP="0045059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94D76" id="Snip Single Corner Rectangle 129" o:spid="_x0000_s1057" style="position:absolute;margin-left:-55pt;margin-top:-30pt;width:134.25pt;height:28.5pt;rotation:18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36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" adj="-11796480,,5400" path="m,l1535677,r169298,169298l1704975,361950,,361950,,xe" filled="f" strokecolor="black [3213]" strokeweight="1.5pt">
                <v:stroke joinstyle="miter"/>
                <v:formulas/>
                <v:path arrowok="t" o:connecttype="custom" o:connectlocs="0,0;1535677,0;1704975,169298;1704975,361950;0,361950;0,0" o:connectangles="0,0,0,0,0,0" textboxrect="0,0,1704975,361950"/>
                <v:textbox>
                  <w:txbxContent>
                    <w:p w:rsidR="0045059F" w:rsidRPr="002F42C9" w:rsidRDefault="0045059F" w:rsidP="0045059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59F" w:rsidRPr="0045059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9EE597" wp14:editId="03DAC879">
                <wp:simplePos x="0" y="0"/>
                <wp:positionH relativeFrom="column">
                  <wp:posOffset>-685800</wp:posOffset>
                </wp:positionH>
                <wp:positionV relativeFrom="paragraph">
                  <wp:posOffset>-342900</wp:posOffset>
                </wp:positionV>
                <wp:extent cx="1733550" cy="27622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059F" w:rsidRDefault="0045059F" w:rsidP="0045059F">
                            <w:proofErr w:type="spellStart"/>
                            <w:proofErr w:type="gramStart"/>
                            <w:r>
                              <w:t>sd</w:t>
                            </w:r>
                            <w:proofErr w:type="spellEnd"/>
                            <w:proofErr w:type="gramEnd"/>
                            <w:r>
                              <w:t xml:space="preserve"> Sort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EE597" id="Text Box 130" o:spid="_x0000_s1058" type="#_x0000_t202" style="position:absolute;margin-left:-54pt;margin-top:-27pt;width:136.5pt;height:21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" filled="f" stroked="f" strokeweight=".5pt">
                <v:textbox>
                  <w:txbxContent>
                    <w:p w:rsidR="0045059F" w:rsidRDefault="0045059F" w:rsidP="0045059F">
                      <w:proofErr w:type="spellStart"/>
                      <w:proofErr w:type="gramStart"/>
                      <w:r>
                        <w:t>sd</w:t>
                      </w:r>
                      <w:proofErr w:type="spellEnd"/>
                      <w:proofErr w:type="gramEnd"/>
                      <w:r>
                        <w:t xml:space="preserve"> Sort </w:t>
                      </w:r>
                    </w:p>
                  </w:txbxContent>
                </v:textbox>
              </v:shape>
            </w:pict>
          </mc:Fallback>
        </mc:AlternateContent>
      </w:r>
    </w:p>
    <w:p w:rsidR="00596B00" w:rsidRPr="00596B00" w:rsidRDefault="00596B00" w:rsidP="00596B00"/>
    <w:p w:rsidR="00596B00" w:rsidRPr="00596B00" w:rsidRDefault="00596B00" w:rsidP="00596B00"/>
    <w:p w:rsidR="00596B00" w:rsidRPr="00596B00" w:rsidRDefault="00596B00" w:rsidP="00596B00"/>
    <w:p w:rsidR="00596B00" w:rsidRPr="00596B00" w:rsidRDefault="00596B00" w:rsidP="00596B00"/>
    <w:p w:rsidR="00596B00" w:rsidRPr="00596B00" w:rsidRDefault="00596B00" w:rsidP="00596B00"/>
    <w:p w:rsidR="00596B00" w:rsidRPr="00596B00" w:rsidRDefault="00596B00" w:rsidP="00596B00"/>
    <w:p w:rsidR="00596B00" w:rsidRPr="00596B00" w:rsidRDefault="00596B00" w:rsidP="00596B00"/>
    <w:p w:rsidR="00596B00" w:rsidRPr="00596B00" w:rsidRDefault="00596B00" w:rsidP="00596B00"/>
    <w:p w:rsidR="00596B00" w:rsidRPr="00596B00" w:rsidRDefault="00596B00" w:rsidP="00596B00"/>
    <w:p w:rsidR="00596B00" w:rsidRPr="00596B00" w:rsidRDefault="00596B00" w:rsidP="00596B00"/>
    <w:p w:rsidR="00596B00" w:rsidRPr="00596B00" w:rsidRDefault="00596B00" w:rsidP="00596B00"/>
    <w:p w:rsidR="00596B00" w:rsidRPr="00596B00" w:rsidRDefault="00596B00" w:rsidP="00596B00"/>
    <w:p w:rsidR="00596B00" w:rsidRDefault="00596B00" w:rsidP="00596B00">
      <w:r w:rsidRPr="00596B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5E5F20" wp14:editId="4F742338">
                <wp:simplePos x="0" y="0"/>
                <wp:positionH relativeFrom="column">
                  <wp:posOffset>-596900</wp:posOffset>
                </wp:positionH>
                <wp:positionV relativeFrom="paragraph">
                  <wp:posOffset>354965</wp:posOffset>
                </wp:positionV>
                <wp:extent cx="3629025" cy="4762500"/>
                <wp:effectExtent l="0" t="0" r="66675" b="19050"/>
                <wp:wrapNone/>
                <wp:docPr id="176" name="Folded Corne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29025" cy="4762500"/>
                        </a:xfrm>
                        <a:prstGeom prst="foldedCorner">
                          <a:avLst>
                            <a:gd name="adj" fmla="val 1955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B00" w:rsidRDefault="00596B00" w:rsidP="00596B00"/>
                          <w:p w:rsidR="00596B00" w:rsidRDefault="00596B00" w:rsidP="00596B00"/>
                          <w:p w:rsidR="00596B00" w:rsidRDefault="00596B00" w:rsidP="00596B00"/>
                          <w:p w:rsidR="00596B00" w:rsidRDefault="00596B00" w:rsidP="00596B00"/>
                          <w:p w:rsidR="00596B00" w:rsidRDefault="00596B00" w:rsidP="00596B00"/>
                          <w:p w:rsidR="00596B00" w:rsidRDefault="00596B00" w:rsidP="00596B00"/>
                          <w:p w:rsidR="00596B00" w:rsidRDefault="00596B00" w:rsidP="00596B00"/>
                          <w:p w:rsidR="00596B00" w:rsidRDefault="00596B00" w:rsidP="00596B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5F20" id="Folded Corner 176" o:spid="_x0000_s1059" type="#_x0000_t65" style="position:absolute;margin-left:-47pt;margin-top:27.95pt;width:285.75pt;height:37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" adj="17376" fillcolor="white [3201]" strokecolor="black [3200]" strokeweight="1pt">
                <v:stroke joinstyle="miter"/>
                <v:textbox>
                  <w:txbxContent>
                    <w:p w:rsidR="00596B00" w:rsidRDefault="00596B00" w:rsidP="00596B00"/>
                    <w:p w:rsidR="00596B00" w:rsidRDefault="00596B00" w:rsidP="00596B00"/>
                    <w:p w:rsidR="00596B00" w:rsidRDefault="00596B00" w:rsidP="00596B00"/>
                    <w:p w:rsidR="00596B00" w:rsidRDefault="00596B00" w:rsidP="00596B00"/>
                    <w:p w:rsidR="00596B00" w:rsidRDefault="00596B00" w:rsidP="00596B00"/>
                    <w:p w:rsidR="00596B00" w:rsidRDefault="00596B00" w:rsidP="00596B00"/>
                    <w:p w:rsidR="00596B00" w:rsidRDefault="00596B00" w:rsidP="00596B00"/>
                    <w:p w:rsidR="00596B00" w:rsidRDefault="00596B00" w:rsidP="00596B00"/>
                  </w:txbxContent>
                </v:textbox>
              </v:shape>
            </w:pict>
          </mc:Fallback>
        </mc:AlternateContent>
      </w:r>
    </w:p>
    <w:p w:rsidR="003A78B6" w:rsidRPr="00596B00" w:rsidRDefault="00596B00" w:rsidP="00596B00">
      <w:bookmarkStart w:id="0" w:name="_GoBack"/>
      <w:bookmarkEnd w:id="0"/>
      <w:r w:rsidRPr="00596B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7038F6" wp14:editId="2A460FBB">
                <wp:simplePos x="0" y="0"/>
                <wp:positionH relativeFrom="column">
                  <wp:posOffset>-342900</wp:posOffset>
                </wp:positionH>
                <wp:positionV relativeFrom="paragraph">
                  <wp:posOffset>307975</wp:posOffset>
                </wp:positionV>
                <wp:extent cx="2605177" cy="417518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177" cy="417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B00" w:rsidRDefault="00596B00" w:rsidP="00596B00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20C68">
                              <w:rPr>
                                <w:b/>
                                <w:u w:val="single"/>
                              </w:rPr>
                              <w:t>Key for messages:</w:t>
                            </w:r>
                          </w:p>
                          <w:p w:rsidR="00596B00" w:rsidRDefault="00596B00" w:rsidP="00596B00">
                            <w:pPr>
                              <w:ind w:left="360"/>
                            </w:pPr>
                            <w:r>
                              <w:t xml:space="preserve">1: </w:t>
                            </w:r>
                            <w:proofErr w:type="spellStart"/>
                            <w:proofErr w:type="gramStart"/>
                            <w:r w:rsidR="00D37190">
                              <w:t>RetrieveDatabase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96B00" w:rsidRDefault="00596B00" w:rsidP="00596B00">
                            <w:pPr>
                              <w:ind w:left="360"/>
                            </w:pPr>
                            <w:r>
                              <w:t xml:space="preserve">2: </w:t>
                            </w:r>
                            <w:proofErr w:type="spellStart"/>
                            <w:proofErr w:type="gramStart"/>
                            <w:r>
                              <w:t>Initialise</w:t>
                            </w:r>
                            <w:r w:rsidR="00D37190">
                              <w:t>Sort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96B00" w:rsidRDefault="00596B00" w:rsidP="00596B00">
                            <w:pPr>
                              <w:ind w:left="360"/>
                            </w:pPr>
                            <w:r>
                              <w:t xml:space="preserve">3: </w:t>
                            </w:r>
                            <w:proofErr w:type="spellStart"/>
                            <w:proofErr w:type="gramStart"/>
                            <w:r w:rsidR="00D37190">
                              <w:t>InitialiseSort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96B00" w:rsidRDefault="00596B00" w:rsidP="00596B00">
                            <w:pPr>
                              <w:ind w:left="360"/>
                            </w:pPr>
                            <w:r>
                              <w:t xml:space="preserve">4: </w:t>
                            </w:r>
                            <w:proofErr w:type="spellStart"/>
                            <w:proofErr w:type="gramStart"/>
                            <w:r w:rsidR="00EF519C">
                              <w:t>SortByID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96B00" w:rsidRDefault="00596B00" w:rsidP="00596B00">
                            <w:pPr>
                              <w:ind w:left="360"/>
                            </w:pPr>
                            <w:r>
                              <w:t xml:space="preserve">5: </w:t>
                            </w:r>
                            <w:proofErr w:type="spellStart"/>
                            <w:proofErr w:type="gramStart"/>
                            <w:r w:rsidR="00D37190">
                              <w:t>SortByDate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96B00" w:rsidRPr="00F20C68" w:rsidRDefault="00596B00" w:rsidP="00596B00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038F6" id="Text Box 177" o:spid="_x0000_s1060" type="#_x0000_t202" style="position:absolute;margin-left:-27pt;margin-top:24.25pt;width:205.15pt;height:328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" filled="f" stroked="f" strokeweight=".5pt">
                <v:textbox>
                  <w:txbxContent>
                    <w:p w:rsidR="00596B00" w:rsidRDefault="00596B00" w:rsidP="00596B00">
                      <w:pPr>
                        <w:rPr>
                          <w:b/>
                          <w:u w:val="single"/>
                        </w:rPr>
                      </w:pPr>
                      <w:r w:rsidRPr="00F20C68">
                        <w:rPr>
                          <w:b/>
                          <w:u w:val="single"/>
                        </w:rPr>
                        <w:t>Key for messages:</w:t>
                      </w:r>
                    </w:p>
                    <w:p w:rsidR="00596B00" w:rsidRDefault="00596B00" w:rsidP="00596B00">
                      <w:pPr>
                        <w:ind w:left="360"/>
                      </w:pPr>
                      <w:r>
                        <w:t xml:space="preserve">1: </w:t>
                      </w:r>
                      <w:proofErr w:type="spellStart"/>
                      <w:proofErr w:type="gramStart"/>
                      <w:r w:rsidR="00D37190">
                        <w:t>RetrieveDatabase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96B00" w:rsidRDefault="00596B00" w:rsidP="00596B00">
                      <w:pPr>
                        <w:ind w:left="360"/>
                      </w:pPr>
                      <w:r>
                        <w:t xml:space="preserve">2: </w:t>
                      </w:r>
                      <w:proofErr w:type="spellStart"/>
                      <w:proofErr w:type="gramStart"/>
                      <w:r>
                        <w:t>Initialise</w:t>
                      </w:r>
                      <w:r w:rsidR="00D37190">
                        <w:t>Sort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96B00" w:rsidRDefault="00596B00" w:rsidP="00596B00">
                      <w:pPr>
                        <w:ind w:left="360"/>
                      </w:pPr>
                      <w:r>
                        <w:t xml:space="preserve">3: </w:t>
                      </w:r>
                      <w:proofErr w:type="spellStart"/>
                      <w:proofErr w:type="gramStart"/>
                      <w:r w:rsidR="00D37190">
                        <w:t>InitialiseSort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96B00" w:rsidRDefault="00596B00" w:rsidP="00596B00">
                      <w:pPr>
                        <w:ind w:left="360"/>
                      </w:pPr>
                      <w:r>
                        <w:t xml:space="preserve">4: </w:t>
                      </w:r>
                      <w:proofErr w:type="spellStart"/>
                      <w:proofErr w:type="gramStart"/>
                      <w:r w:rsidR="00EF519C">
                        <w:t>SortByID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96B00" w:rsidRDefault="00596B00" w:rsidP="00596B00">
                      <w:pPr>
                        <w:ind w:left="360"/>
                      </w:pPr>
                      <w:r>
                        <w:t xml:space="preserve">5: </w:t>
                      </w:r>
                      <w:proofErr w:type="spellStart"/>
                      <w:proofErr w:type="gramStart"/>
                      <w:r w:rsidR="00D37190">
                        <w:t>SortByDate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96B00" w:rsidRPr="00F20C68" w:rsidRDefault="00596B00" w:rsidP="00596B00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</w:p>
    <w:sectPr w:rsidR="003A78B6" w:rsidRPr="00596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6F"/>
    <w:rsid w:val="000E35E7"/>
    <w:rsid w:val="001B0345"/>
    <w:rsid w:val="0025106F"/>
    <w:rsid w:val="004331B9"/>
    <w:rsid w:val="0045059F"/>
    <w:rsid w:val="00480C54"/>
    <w:rsid w:val="00587F4D"/>
    <w:rsid w:val="00596B00"/>
    <w:rsid w:val="00AE005B"/>
    <w:rsid w:val="00D13224"/>
    <w:rsid w:val="00D37190"/>
    <w:rsid w:val="00DF361E"/>
    <w:rsid w:val="00E2255F"/>
    <w:rsid w:val="00EF519C"/>
    <w:rsid w:val="00F2668C"/>
    <w:rsid w:val="00F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A97A"/>
  <w15:docId w15:val="{04A4CADA-E181-48B4-B2B8-C7E56378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8CF96C27</Template>
  <TotalTime>35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Foster</dc:creator>
  <cp:keywords/>
  <dc:description/>
  <cp:lastModifiedBy>Luke Foster</cp:lastModifiedBy>
  <cp:revision>12</cp:revision>
  <dcterms:created xsi:type="dcterms:W3CDTF">2018-05-24T12:10:00Z</dcterms:created>
  <dcterms:modified xsi:type="dcterms:W3CDTF">2018-05-25T11:03:00Z</dcterms:modified>
</cp:coreProperties>
</file>