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2412" w:rsidRDefault="00BC0242" w:rsidP="00BC0242">
      <w:pPr>
        <w:pStyle w:val="Title"/>
        <w:jc w:val="center"/>
      </w:pPr>
      <w:r>
        <w:t>Data Structures &amp; Algorithms Report</w:t>
      </w:r>
    </w:p>
    <w:p w:rsidR="006257BD" w:rsidRDefault="006257BD" w:rsidP="006257BD">
      <w:pPr>
        <w:pStyle w:val="Heading1"/>
      </w:pPr>
      <w:r>
        <w:t>Introduction</w:t>
      </w:r>
    </w:p>
    <w:p w:rsidR="006257BD" w:rsidRDefault="00DC51F7" w:rsidP="006257BD">
      <w:r>
        <w:t>In th</w:t>
      </w:r>
      <w:r w:rsidR="00FE08AA">
        <w:t>is report I will be comparing data structure approaches to see whic</w:t>
      </w:r>
      <w:r w:rsidR="00351BB0">
        <w:t>h is best suited for a data stru</w:t>
      </w:r>
      <w:r w:rsidR="00FE08AA">
        <w:t xml:space="preserve">cture </w:t>
      </w:r>
      <w:r w:rsidR="00B61BF5">
        <w:t>system</w:t>
      </w:r>
      <w:r w:rsidR="00FE08AA">
        <w:t xml:space="preserve"> of my choice. </w:t>
      </w:r>
      <w:r w:rsidR="00B61BF5">
        <w:t xml:space="preserve">The </w:t>
      </w:r>
      <w:r w:rsidR="00351BB0">
        <w:t>system</w:t>
      </w:r>
      <w:r w:rsidR="00B61BF5">
        <w:t xml:space="preserve"> I have chosen to implement is for a video game pre-order</w:t>
      </w:r>
      <w:r w:rsidR="00DB33E1">
        <w:t>.</w:t>
      </w:r>
      <w:r w:rsidR="00351BB0">
        <w:t xml:space="preserve"> </w:t>
      </w:r>
      <w:r w:rsidR="00503EE5">
        <w:t xml:space="preserve">The </w:t>
      </w:r>
      <w:r w:rsidR="00D23895">
        <w:t>system will incorporate three</w:t>
      </w:r>
      <w:r w:rsidR="00503EE5">
        <w:t xml:space="preserve"> data structures,</w:t>
      </w:r>
      <w:r w:rsidR="00B61BF5">
        <w:t xml:space="preserve"> the first of these is a</w:t>
      </w:r>
      <w:r w:rsidR="00CE19F7">
        <w:t>n</w:t>
      </w:r>
      <w:r w:rsidR="00503EE5">
        <w:t xml:space="preserve"> </w:t>
      </w:r>
      <w:r w:rsidR="00CE19F7">
        <w:t>enhanced bubble</w:t>
      </w:r>
      <w:r w:rsidR="00503EE5">
        <w:t xml:space="preserve"> sort</w:t>
      </w:r>
      <w:r w:rsidR="00B61BF5">
        <w:t xml:space="preserve"> algorithm to</w:t>
      </w:r>
      <w:r w:rsidR="00D23895">
        <w:t xml:space="preserve"> organise user data,</w:t>
      </w:r>
      <w:r w:rsidR="00B61BF5">
        <w:t xml:space="preserve"> the second is a </w:t>
      </w:r>
      <w:r w:rsidR="00503EE5">
        <w:t>hash table</w:t>
      </w:r>
      <w:r w:rsidR="00B61BF5">
        <w:t xml:space="preserve"> to hold the user</w:t>
      </w:r>
      <w:r w:rsidR="00503EE5">
        <w:t xml:space="preserve"> data</w:t>
      </w:r>
      <w:r w:rsidR="00D23895">
        <w:t xml:space="preserve"> and the third is an operator overload for comparing specific data within a constructor</w:t>
      </w:r>
      <w:r w:rsidR="00234D6D">
        <w:t>, these structures will be justified later in the report.</w:t>
      </w:r>
      <w:r w:rsidR="00503EE5">
        <w:t xml:space="preserve"> </w:t>
      </w:r>
      <w:r w:rsidR="00234D6D">
        <w:t>The report will also look at designing this syste</w:t>
      </w:r>
      <w:r w:rsidR="00B61BF5">
        <w:t xml:space="preserve">m using requirements, actor’s lists </w:t>
      </w:r>
      <w:r w:rsidR="00234D6D">
        <w:t xml:space="preserve">and UML diagrams. </w:t>
      </w:r>
      <w:r w:rsidR="00503EE5">
        <w:t xml:space="preserve">   </w:t>
      </w:r>
      <w:bookmarkStart w:id="0" w:name="_GoBack"/>
      <w:bookmarkEnd w:id="0"/>
    </w:p>
    <w:p w:rsidR="006629FA" w:rsidRDefault="006629FA" w:rsidP="006629FA">
      <w:pPr>
        <w:pStyle w:val="Heading1"/>
      </w:pPr>
      <w:r>
        <w:t>System</w:t>
      </w:r>
    </w:p>
    <w:p w:rsidR="00B260B3" w:rsidRPr="006629FA" w:rsidRDefault="00DB33E1" w:rsidP="006629FA">
      <w:r>
        <w:t xml:space="preserve">The video game pre-order system will look to imitate the process of pre-ordering </w:t>
      </w:r>
      <w:r w:rsidR="007C5C6F">
        <w:t>the game</w:t>
      </w:r>
      <w:r>
        <w:t xml:space="preserve"> FIFA. </w:t>
      </w:r>
      <w:r w:rsidR="00CE19F7">
        <w:t xml:space="preserve">FIFA </w:t>
      </w:r>
      <w:r>
        <w:t xml:space="preserve">has been chosen to imitate because there are a different variations of the game that the user can purchase, the variations include a standard edition, deluxe edition and super deluxe edition.  </w:t>
      </w:r>
      <w:r w:rsidR="001C41AB">
        <w:t>Each pre-order account will be assigned an ID and will have a date, these variables</w:t>
      </w:r>
      <w:r w:rsidR="00CE19F7">
        <w:t xml:space="preserve"> will allow the system to use a</w:t>
      </w:r>
      <w:r w:rsidR="00E11571">
        <w:t>n</w:t>
      </w:r>
      <w:r w:rsidR="00CE19F7">
        <w:t xml:space="preserve"> enhanced bubble sort</w:t>
      </w:r>
      <w:r w:rsidR="00E11571">
        <w:t xml:space="preserve"> algorithm</w:t>
      </w:r>
      <w:r w:rsidR="00CE19F7">
        <w:t xml:space="preserve"> to prioritise the shipping process of the product. </w:t>
      </w:r>
      <w:r w:rsidR="00E11571">
        <w:t xml:space="preserve">Other than recording the user’s </w:t>
      </w:r>
      <w:r w:rsidR="000D0DC2">
        <w:t xml:space="preserve">edition, </w:t>
      </w:r>
      <w:r w:rsidR="001C41AB">
        <w:t>Id and date of the pre-order</w:t>
      </w:r>
      <w:r w:rsidR="00E11571">
        <w:t xml:space="preserve"> the system will look at recording their email</w:t>
      </w:r>
      <w:r w:rsidR="00B260B3">
        <w:t xml:space="preserve"> and username and will insert this information into a hash table. </w:t>
      </w:r>
      <w:r w:rsidR="00BA30E1">
        <w:t xml:space="preserve">The system will be modelled as a prototype this is so that it can demonstrate the pre-order process over a few </w:t>
      </w:r>
      <w:r w:rsidR="001C41AB">
        <w:t>seconds</w:t>
      </w:r>
      <w:r w:rsidR="00BA30E1">
        <w:t xml:space="preserve"> rather than months.   </w:t>
      </w:r>
    </w:p>
    <w:p w:rsidR="00F5145A" w:rsidRPr="00F5145A" w:rsidRDefault="006629FA" w:rsidP="00F5145A">
      <w:pPr>
        <w:pStyle w:val="Heading1"/>
      </w:pPr>
      <w:r>
        <w:t>Justification</w:t>
      </w:r>
    </w:p>
    <w:p w:rsidR="00B733E4" w:rsidRDefault="00FD521B" w:rsidP="006629FA">
      <w:r>
        <w:t>In this section I will be justifying the decision to use specific data structures</w:t>
      </w:r>
      <w:r w:rsidR="00300FD7">
        <w:t>, also</w:t>
      </w:r>
      <w:r>
        <w:t xml:space="preserve"> </w:t>
      </w:r>
      <w:r w:rsidR="00141621">
        <w:t>evaluating</w:t>
      </w:r>
      <w:r>
        <w:t xml:space="preserve"> other data structur</w:t>
      </w:r>
      <w:r w:rsidR="00141621">
        <w:t>es and analysing</w:t>
      </w:r>
      <w:r w:rsidR="00300FD7">
        <w:t xml:space="preserve"> their relevance for the system</w:t>
      </w:r>
      <w:r w:rsidR="00C54638">
        <w:t xml:space="preserve">. </w:t>
      </w:r>
      <w:r w:rsidR="00DA1D48">
        <w:t>When pre-ordering a game a range of user data will need to be stored, this data then needs frequent access and to be sorted in priority</w:t>
      </w:r>
      <w:r w:rsidR="00BA30E1">
        <w:t xml:space="preserve"> order. Due to the functionality of the system I decided that</w:t>
      </w:r>
      <w:r w:rsidR="00C54638">
        <w:t xml:space="preserve"> a hash table</w:t>
      </w:r>
      <w:r w:rsidR="00BA30E1">
        <w:t xml:space="preserve"> was the most appropriat</w:t>
      </w:r>
      <w:r w:rsidR="00B733E4">
        <w:t xml:space="preserve">e data structure to use, </w:t>
      </w:r>
      <w:r w:rsidR="00BA30E1">
        <w:t>it</w:t>
      </w:r>
      <w:r w:rsidR="00C54638">
        <w:t xml:space="preserve"> stores da</w:t>
      </w:r>
      <w:r w:rsidR="00B733E4">
        <w:t>ta that</w:t>
      </w:r>
      <w:r w:rsidR="00C54638">
        <w:t xml:space="preserve"> requires frequent access</w:t>
      </w:r>
      <w:r w:rsidR="00B733E4">
        <w:t xml:space="preserve"> and allows the system to locate the data. T</w:t>
      </w:r>
      <w:r w:rsidR="009321C2">
        <w:t>his is relevant as it</w:t>
      </w:r>
      <w:r w:rsidR="00BA30E1">
        <w:t xml:space="preserve"> allow</w:t>
      </w:r>
      <w:r w:rsidR="009321C2">
        <w:t>s the user</w:t>
      </w:r>
      <w:r w:rsidR="00BA30E1">
        <w:t xml:space="preserve"> to cancel their pre-order by removing their data from the hash table. </w:t>
      </w:r>
      <w:r w:rsidR="003E522D">
        <w:t>Another benefit of using a hash table is that you can specify the amount of elements the table contains, this relates to the system as there will be a set limit of game copies</w:t>
      </w:r>
      <w:r w:rsidR="00B733E4">
        <w:t xml:space="preserve"> available</w:t>
      </w:r>
      <w:r w:rsidR="003E522D">
        <w:t>.</w:t>
      </w:r>
      <w:r w:rsidR="000D59B9">
        <w:t xml:space="preserve"> Hash tables will benefit the performance of the system allowing for fast insertion and searching</w:t>
      </w:r>
      <w:r w:rsidR="00B733E4">
        <w:t>, this will improve the overall experience for the users of the system</w:t>
      </w:r>
      <w:r w:rsidR="000D59B9">
        <w:t>.</w:t>
      </w:r>
    </w:p>
    <w:p w:rsidR="0011088C" w:rsidRDefault="00E3622B" w:rsidP="006629FA">
      <w:r>
        <w:t xml:space="preserve">The </w:t>
      </w:r>
      <w:r w:rsidR="001632E5">
        <w:t>shipping process is a core functionality</w:t>
      </w:r>
      <w:r>
        <w:t xml:space="preserve"> of the system.</w:t>
      </w:r>
      <w:r w:rsidR="001632E5">
        <w:t xml:space="preserve"> </w:t>
      </w:r>
      <w:r w:rsidR="000D0DC2">
        <w:t xml:space="preserve">The user’s </w:t>
      </w:r>
      <w:r w:rsidR="002B279F">
        <w:t>product will be shipped based on the date the user</w:t>
      </w:r>
      <w:r>
        <w:t xml:space="preserve"> pre-ordered the game</w:t>
      </w:r>
      <w:r w:rsidR="000D0DC2">
        <w:t xml:space="preserve"> and ID will be assigned based on the date the users account is created</w:t>
      </w:r>
      <w:r>
        <w:t xml:space="preserve">. </w:t>
      </w:r>
      <w:r w:rsidR="00B733E4">
        <w:t xml:space="preserve">The system will require a sorting algorithm to carry out the shipping functionality this is because a hash table does not have the ability to visit data in order. </w:t>
      </w:r>
      <w:r w:rsidR="00937406">
        <w:t xml:space="preserve">Looking at different types of sorting algorithms there are three main approaches that can be taken: selection sort, bubble sort and enhanced bubble sort. The first to look at is selection sort, it organises data by locating the smallest unprocessed element of an array and </w:t>
      </w:r>
      <w:r>
        <w:t xml:space="preserve">positioning it in its correct index position, this method would not be best for the system because </w:t>
      </w:r>
      <w:r w:rsidR="00C471F1">
        <w:t xml:space="preserve">it has the worst O(N^2) notation and also would require a </w:t>
      </w:r>
      <w:r w:rsidR="00C471F1">
        <w:lastRenderedPageBreak/>
        <w:t xml:space="preserve">small amount of elements to maintain a good performance. The second sorting algorithm to analyse is bubble sort, this algorithm involves </w:t>
      </w:r>
      <w:r w:rsidR="009A3718">
        <w:t>making repeated passes through a list of items</w:t>
      </w:r>
      <w:r w:rsidR="004368B6">
        <w:t xml:space="preserve"> whilst exchanging adjacent items if necessary, for each pass the largest unsorted item is pushed to the correct position. This algorithm will be avoided because </w:t>
      </w:r>
      <w:r w:rsidR="00FE66C2">
        <w:t xml:space="preserve">it has the worst O(N^2) notation and also isn’t the most efficient as the algorithm attempts to swap elements even when the data is organised. </w:t>
      </w:r>
      <w:r w:rsidR="008B0255">
        <w:t xml:space="preserve">The final sorting algorithm to analyse is enhanced bubble sort, this algorithm works on the same basis as normal bubble sort but </w:t>
      </w:r>
      <w:r w:rsidR="005A194A">
        <w:t xml:space="preserve">has an extra feature. This extra feature enables the algorithm to exit when no change has been made to the inner loop, this results in the algorithm becoming more efficient and allowing the operation to take the O(N^2) notation. </w:t>
      </w:r>
      <w:r w:rsidR="004B74FB">
        <w:t xml:space="preserve">In conclusion the best sorting algorithm to use in the system would be enhanced bubble sort, this is based on the good efficiency and performance of the algorithm compared to other methods. </w:t>
      </w:r>
    </w:p>
    <w:p w:rsidR="00F61D2A" w:rsidRDefault="00F61D2A" w:rsidP="006629FA">
      <w:r>
        <w:t>When integrating bubble sort and a hash table another data structure will be needed. This data structure is an operator overload</w:t>
      </w:r>
      <w:r w:rsidR="00102C6A">
        <w:t xml:space="preserve"> which is treated as a polymorphic function</w:t>
      </w:r>
      <w:r>
        <w:t>, it enables the system to manipulate the behaviour of an operator based on the current argument. The argument being anticipated is having to compare multiple variables of one account</w:t>
      </w:r>
      <w:r w:rsidR="00C50B64">
        <w:t xml:space="preserve"> class</w:t>
      </w:r>
      <w:r>
        <w:t xml:space="preserve"> against multiple variables of another account, the operator overload will allow the s</w:t>
      </w:r>
      <w:r w:rsidR="00102C6A">
        <w:t xml:space="preserve">ystem to overcome this </w:t>
      </w:r>
      <w:r>
        <w:t xml:space="preserve">by </w:t>
      </w:r>
      <w:r w:rsidR="00102C6A">
        <w:t xml:space="preserve">only comparing one variable against another. </w:t>
      </w:r>
      <w:r>
        <w:t xml:space="preserve"> </w:t>
      </w:r>
    </w:p>
    <w:p w:rsidR="00192C18" w:rsidRDefault="006629FA" w:rsidP="006020A7">
      <w:pPr>
        <w:pStyle w:val="Heading1"/>
      </w:pPr>
      <w:r>
        <w:t>Requirements</w:t>
      </w:r>
    </w:p>
    <w:p w:rsidR="006020A7" w:rsidRPr="006020A7" w:rsidRDefault="00192C18" w:rsidP="005B10C7">
      <w:pPr>
        <w:pStyle w:val="Heading2"/>
      </w:pPr>
      <w:r>
        <w:t xml:space="preserve">Functional </w:t>
      </w:r>
    </w:p>
    <w:tbl>
      <w:tblPr>
        <w:tblStyle w:val="TableGrid"/>
        <w:tblW w:w="0" w:type="auto"/>
        <w:tblLook w:val="04A0" w:firstRow="1" w:lastRow="0" w:firstColumn="1" w:lastColumn="0" w:noHBand="0" w:noVBand="1"/>
      </w:tblPr>
      <w:tblGrid>
        <w:gridCol w:w="1384"/>
        <w:gridCol w:w="4777"/>
        <w:gridCol w:w="3081"/>
      </w:tblGrid>
      <w:tr w:rsidR="00192C18" w:rsidTr="004A3AA2">
        <w:tc>
          <w:tcPr>
            <w:tcW w:w="1384" w:type="dxa"/>
          </w:tcPr>
          <w:p w:rsidR="00192C18" w:rsidRPr="0048194F" w:rsidRDefault="00192C18" w:rsidP="006629FA">
            <w:pPr>
              <w:rPr>
                <w:b/>
              </w:rPr>
            </w:pPr>
            <w:r w:rsidRPr="0048194F">
              <w:rPr>
                <w:b/>
              </w:rPr>
              <w:t>Number</w:t>
            </w:r>
          </w:p>
        </w:tc>
        <w:tc>
          <w:tcPr>
            <w:tcW w:w="4777" w:type="dxa"/>
          </w:tcPr>
          <w:p w:rsidR="00192C18" w:rsidRPr="0048194F" w:rsidRDefault="00192C18" w:rsidP="006629FA">
            <w:pPr>
              <w:rPr>
                <w:b/>
              </w:rPr>
            </w:pPr>
            <w:r w:rsidRPr="0048194F">
              <w:rPr>
                <w:b/>
              </w:rPr>
              <w:t>Requirement</w:t>
            </w:r>
          </w:p>
        </w:tc>
        <w:tc>
          <w:tcPr>
            <w:tcW w:w="3081" w:type="dxa"/>
          </w:tcPr>
          <w:p w:rsidR="00192C18" w:rsidRPr="0048194F" w:rsidRDefault="00192C18" w:rsidP="006629FA">
            <w:pPr>
              <w:rPr>
                <w:b/>
              </w:rPr>
            </w:pPr>
            <w:r w:rsidRPr="0048194F">
              <w:rPr>
                <w:b/>
              </w:rPr>
              <w:t>Use Case</w:t>
            </w:r>
          </w:p>
        </w:tc>
      </w:tr>
      <w:tr w:rsidR="00192C18" w:rsidTr="004A3AA2">
        <w:tc>
          <w:tcPr>
            <w:tcW w:w="1384" w:type="dxa"/>
          </w:tcPr>
          <w:p w:rsidR="00192C18" w:rsidRDefault="00192C18" w:rsidP="006629FA">
            <w:r>
              <w:t>1</w:t>
            </w:r>
            <w:r w:rsidR="00D564B0">
              <w:t>.</w:t>
            </w:r>
          </w:p>
        </w:tc>
        <w:tc>
          <w:tcPr>
            <w:tcW w:w="4777" w:type="dxa"/>
          </w:tcPr>
          <w:p w:rsidR="00192C18" w:rsidRDefault="00D564B0" w:rsidP="006629FA">
            <w:r>
              <w:t xml:space="preserve">Store user account details in a data structure </w:t>
            </w:r>
          </w:p>
        </w:tc>
        <w:tc>
          <w:tcPr>
            <w:tcW w:w="3081" w:type="dxa"/>
          </w:tcPr>
          <w:p w:rsidR="00192C18" w:rsidRDefault="003C0285" w:rsidP="006629FA">
            <w:r>
              <w:t>Store Account Details</w:t>
            </w:r>
          </w:p>
        </w:tc>
      </w:tr>
      <w:tr w:rsidR="003C0285" w:rsidTr="004A3AA2">
        <w:tc>
          <w:tcPr>
            <w:tcW w:w="1384" w:type="dxa"/>
          </w:tcPr>
          <w:p w:rsidR="003C0285" w:rsidRDefault="003C0285" w:rsidP="006629FA">
            <w:r>
              <w:t>2.</w:t>
            </w:r>
          </w:p>
        </w:tc>
        <w:tc>
          <w:tcPr>
            <w:tcW w:w="4777" w:type="dxa"/>
          </w:tcPr>
          <w:p w:rsidR="003C0285" w:rsidRDefault="003C0285" w:rsidP="006629FA">
            <w:r>
              <w:t xml:space="preserve">User can view account details </w:t>
            </w:r>
          </w:p>
        </w:tc>
        <w:tc>
          <w:tcPr>
            <w:tcW w:w="3081" w:type="dxa"/>
          </w:tcPr>
          <w:p w:rsidR="003C0285" w:rsidRDefault="003C0285" w:rsidP="006629FA">
            <w:r>
              <w:t>View Account Details</w:t>
            </w:r>
          </w:p>
        </w:tc>
      </w:tr>
      <w:tr w:rsidR="00192C18" w:rsidTr="004A3AA2">
        <w:tc>
          <w:tcPr>
            <w:tcW w:w="1384" w:type="dxa"/>
          </w:tcPr>
          <w:p w:rsidR="00192C18" w:rsidRDefault="003C0285" w:rsidP="006629FA">
            <w:r>
              <w:t>3</w:t>
            </w:r>
            <w:r w:rsidR="00D564B0">
              <w:t>.</w:t>
            </w:r>
          </w:p>
        </w:tc>
        <w:tc>
          <w:tcPr>
            <w:tcW w:w="4777" w:type="dxa"/>
          </w:tcPr>
          <w:p w:rsidR="00192C18" w:rsidRDefault="00D564B0" w:rsidP="003C0285">
            <w:r>
              <w:t xml:space="preserve">Sort user account details by </w:t>
            </w:r>
            <w:r w:rsidR="00751E6F">
              <w:t xml:space="preserve">edition </w:t>
            </w:r>
            <w:r w:rsidR="003C0285">
              <w:t>order</w:t>
            </w:r>
            <w:r w:rsidR="00751E6F">
              <w:t xml:space="preserve"> </w:t>
            </w:r>
          </w:p>
        </w:tc>
        <w:tc>
          <w:tcPr>
            <w:tcW w:w="3081" w:type="dxa"/>
          </w:tcPr>
          <w:p w:rsidR="00192C18" w:rsidRDefault="003C0285" w:rsidP="003C0285">
            <w:r>
              <w:t xml:space="preserve">Sort by Edition </w:t>
            </w:r>
          </w:p>
        </w:tc>
      </w:tr>
      <w:tr w:rsidR="003C0285" w:rsidTr="004A3AA2">
        <w:tc>
          <w:tcPr>
            <w:tcW w:w="1384" w:type="dxa"/>
          </w:tcPr>
          <w:p w:rsidR="003C0285" w:rsidRDefault="003C0285" w:rsidP="003C0285">
            <w:r>
              <w:t>4.</w:t>
            </w:r>
          </w:p>
        </w:tc>
        <w:tc>
          <w:tcPr>
            <w:tcW w:w="4777" w:type="dxa"/>
          </w:tcPr>
          <w:p w:rsidR="003C0285" w:rsidRDefault="003C0285" w:rsidP="003C0285">
            <w:r>
              <w:t xml:space="preserve">Sort user account details by date order </w:t>
            </w:r>
          </w:p>
        </w:tc>
        <w:tc>
          <w:tcPr>
            <w:tcW w:w="3081" w:type="dxa"/>
          </w:tcPr>
          <w:p w:rsidR="003C0285" w:rsidRDefault="003C0285" w:rsidP="003C0285">
            <w:r>
              <w:t xml:space="preserve">Sort by Date </w:t>
            </w:r>
          </w:p>
        </w:tc>
      </w:tr>
      <w:tr w:rsidR="003C0285" w:rsidTr="004A3AA2">
        <w:tc>
          <w:tcPr>
            <w:tcW w:w="1384" w:type="dxa"/>
          </w:tcPr>
          <w:p w:rsidR="003C0285" w:rsidRDefault="00244B09" w:rsidP="003C0285">
            <w:r>
              <w:t>5</w:t>
            </w:r>
            <w:r w:rsidR="003C0285">
              <w:t>.</w:t>
            </w:r>
          </w:p>
        </w:tc>
        <w:tc>
          <w:tcPr>
            <w:tcW w:w="4777" w:type="dxa"/>
          </w:tcPr>
          <w:p w:rsidR="003C0285" w:rsidRDefault="003C0285" w:rsidP="003C0285">
            <w:r>
              <w:t xml:space="preserve">Allow the user to cancel their pre-order </w:t>
            </w:r>
          </w:p>
        </w:tc>
        <w:tc>
          <w:tcPr>
            <w:tcW w:w="3081" w:type="dxa"/>
          </w:tcPr>
          <w:p w:rsidR="003C0285" w:rsidRDefault="003C0285" w:rsidP="003C0285">
            <w:r>
              <w:t xml:space="preserve">Cancel Pre-Order </w:t>
            </w:r>
          </w:p>
        </w:tc>
      </w:tr>
      <w:tr w:rsidR="003C0285" w:rsidTr="004A3AA2">
        <w:tc>
          <w:tcPr>
            <w:tcW w:w="1384" w:type="dxa"/>
          </w:tcPr>
          <w:p w:rsidR="003C0285" w:rsidRDefault="00244B09" w:rsidP="003C0285">
            <w:r>
              <w:t>6</w:t>
            </w:r>
            <w:r w:rsidR="003C0285">
              <w:t>.</w:t>
            </w:r>
          </w:p>
        </w:tc>
        <w:tc>
          <w:tcPr>
            <w:tcW w:w="4777" w:type="dxa"/>
          </w:tcPr>
          <w:p w:rsidR="003C0285" w:rsidRDefault="003C0285" w:rsidP="003C0285">
            <w:r>
              <w:t xml:space="preserve">Create a pre-order time frame </w:t>
            </w:r>
          </w:p>
        </w:tc>
        <w:tc>
          <w:tcPr>
            <w:tcW w:w="3081" w:type="dxa"/>
          </w:tcPr>
          <w:p w:rsidR="003C0285" w:rsidRDefault="003C0285" w:rsidP="003C0285">
            <w:r>
              <w:t>Create Time Frame</w:t>
            </w:r>
          </w:p>
        </w:tc>
      </w:tr>
      <w:tr w:rsidR="003C0285" w:rsidTr="004A3AA2">
        <w:tc>
          <w:tcPr>
            <w:tcW w:w="1384" w:type="dxa"/>
          </w:tcPr>
          <w:p w:rsidR="003C0285" w:rsidRDefault="00244B09" w:rsidP="003C0285">
            <w:r>
              <w:t>7</w:t>
            </w:r>
            <w:r w:rsidR="003C0285">
              <w:t>.</w:t>
            </w:r>
          </w:p>
        </w:tc>
        <w:tc>
          <w:tcPr>
            <w:tcW w:w="4777" w:type="dxa"/>
          </w:tcPr>
          <w:p w:rsidR="003C0285" w:rsidRDefault="003C0285" w:rsidP="003C0285">
            <w:r>
              <w:t>Confirm shipping with the User</w:t>
            </w:r>
          </w:p>
        </w:tc>
        <w:tc>
          <w:tcPr>
            <w:tcW w:w="3081" w:type="dxa"/>
          </w:tcPr>
          <w:p w:rsidR="003C0285" w:rsidRDefault="003C0285" w:rsidP="003C0285">
            <w:r>
              <w:t>Confirm Shipping</w:t>
            </w:r>
          </w:p>
        </w:tc>
      </w:tr>
    </w:tbl>
    <w:p w:rsidR="006629FA" w:rsidRDefault="006629FA" w:rsidP="006629FA"/>
    <w:p w:rsidR="00192C18" w:rsidRDefault="00192C18" w:rsidP="00192C18">
      <w:pPr>
        <w:pStyle w:val="Heading2"/>
      </w:pPr>
      <w:r>
        <w:t xml:space="preserve">Non-Functional </w:t>
      </w:r>
    </w:p>
    <w:tbl>
      <w:tblPr>
        <w:tblStyle w:val="TableGrid"/>
        <w:tblW w:w="0" w:type="auto"/>
        <w:tblLook w:val="04A0" w:firstRow="1" w:lastRow="0" w:firstColumn="1" w:lastColumn="0" w:noHBand="0" w:noVBand="1"/>
      </w:tblPr>
      <w:tblGrid>
        <w:gridCol w:w="2235"/>
        <w:gridCol w:w="3926"/>
        <w:gridCol w:w="3081"/>
      </w:tblGrid>
      <w:tr w:rsidR="00192C18" w:rsidTr="004A3AA2">
        <w:tc>
          <w:tcPr>
            <w:tcW w:w="2235" w:type="dxa"/>
          </w:tcPr>
          <w:p w:rsidR="00192C18" w:rsidRPr="0048194F" w:rsidRDefault="004A3AA2" w:rsidP="00192C18">
            <w:pPr>
              <w:rPr>
                <w:b/>
              </w:rPr>
            </w:pPr>
            <w:r w:rsidRPr="0048194F">
              <w:rPr>
                <w:b/>
              </w:rPr>
              <w:t xml:space="preserve">Non-functional Requirements </w:t>
            </w:r>
          </w:p>
        </w:tc>
        <w:tc>
          <w:tcPr>
            <w:tcW w:w="3926" w:type="dxa"/>
          </w:tcPr>
          <w:p w:rsidR="00192C18" w:rsidRPr="0048194F" w:rsidRDefault="00192C18" w:rsidP="00192C18">
            <w:pPr>
              <w:rPr>
                <w:b/>
              </w:rPr>
            </w:pPr>
            <w:r w:rsidRPr="0048194F">
              <w:rPr>
                <w:b/>
              </w:rPr>
              <w:t>Description</w:t>
            </w:r>
          </w:p>
        </w:tc>
        <w:tc>
          <w:tcPr>
            <w:tcW w:w="3081" w:type="dxa"/>
          </w:tcPr>
          <w:p w:rsidR="00192C18" w:rsidRPr="0048194F" w:rsidRDefault="00192C18" w:rsidP="00192C18">
            <w:pPr>
              <w:rPr>
                <w:b/>
              </w:rPr>
            </w:pPr>
            <w:r w:rsidRPr="0048194F">
              <w:rPr>
                <w:b/>
              </w:rPr>
              <w:t>Use in system</w:t>
            </w:r>
          </w:p>
        </w:tc>
      </w:tr>
      <w:tr w:rsidR="00192C18" w:rsidTr="004A3AA2">
        <w:tc>
          <w:tcPr>
            <w:tcW w:w="2235" w:type="dxa"/>
          </w:tcPr>
          <w:p w:rsidR="00192C18" w:rsidRDefault="006020A7" w:rsidP="00192C18">
            <w:r>
              <w:t>Readability</w:t>
            </w:r>
          </w:p>
        </w:tc>
        <w:tc>
          <w:tcPr>
            <w:tcW w:w="3926" w:type="dxa"/>
          </w:tcPr>
          <w:p w:rsidR="00192C18" w:rsidRDefault="0098446A" w:rsidP="00192C18">
            <w:r>
              <w:t>T</w:t>
            </w:r>
            <w:r w:rsidR="001A6651">
              <w:t xml:space="preserve">he system </w:t>
            </w:r>
            <w:r>
              <w:t xml:space="preserve">should be </w:t>
            </w:r>
            <w:r w:rsidR="001A6651">
              <w:t>easily readable to the user</w:t>
            </w:r>
          </w:p>
        </w:tc>
        <w:tc>
          <w:tcPr>
            <w:tcW w:w="3081" w:type="dxa"/>
          </w:tcPr>
          <w:p w:rsidR="00192C18" w:rsidRDefault="001A6651" w:rsidP="00192C18">
            <w:r>
              <w:t xml:space="preserve">Use clear COUT messages giving the user as much information as possible </w:t>
            </w:r>
          </w:p>
        </w:tc>
      </w:tr>
      <w:tr w:rsidR="005B10C7" w:rsidTr="004A3AA2">
        <w:tc>
          <w:tcPr>
            <w:tcW w:w="2235" w:type="dxa"/>
          </w:tcPr>
          <w:p w:rsidR="005B10C7" w:rsidRDefault="005B10C7" w:rsidP="00192C18">
            <w:r>
              <w:t xml:space="preserve">Usability </w:t>
            </w:r>
          </w:p>
        </w:tc>
        <w:tc>
          <w:tcPr>
            <w:tcW w:w="3926" w:type="dxa"/>
          </w:tcPr>
          <w:p w:rsidR="005B10C7" w:rsidRDefault="001A6651" w:rsidP="00192C18">
            <w:r>
              <w:t xml:space="preserve">Allows a strong interaction with the user giving feedback when necessary </w:t>
            </w:r>
          </w:p>
        </w:tc>
        <w:tc>
          <w:tcPr>
            <w:tcW w:w="3081" w:type="dxa"/>
          </w:tcPr>
          <w:p w:rsidR="005B10C7" w:rsidRDefault="001A6651" w:rsidP="00192C18">
            <w:r>
              <w:t>Inform the user if their order status has changed</w:t>
            </w:r>
          </w:p>
        </w:tc>
      </w:tr>
      <w:tr w:rsidR="005B10C7" w:rsidTr="004A3AA2">
        <w:tc>
          <w:tcPr>
            <w:tcW w:w="2235" w:type="dxa"/>
          </w:tcPr>
          <w:p w:rsidR="005B10C7" w:rsidRDefault="005B10C7" w:rsidP="00192C18">
            <w:r>
              <w:t>Reliability</w:t>
            </w:r>
          </w:p>
        </w:tc>
        <w:tc>
          <w:tcPr>
            <w:tcW w:w="3926" w:type="dxa"/>
          </w:tcPr>
          <w:p w:rsidR="005B10C7" w:rsidRDefault="001A6651" w:rsidP="00192C18">
            <w:r>
              <w:t>The system should be reliable not resulting in breaks or errors in the system</w:t>
            </w:r>
          </w:p>
        </w:tc>
        <w:tc>
          <w:tcPr>
            <w:tcW w:w="3081" w:type="dxa"/>
          </w:tcPr>
          <w:p w:rsidR="005B10C7" w:rsidRDefault="001A6651" w:rsidP="00192C18">
            <w:r>
              <w:t xml:space="preserve">Implement error handling so that the system is robust </w:t>
            </w:r>
          </w:p>
        </w:tc>
      </w:tr>
    </w:tbl>
    <w:p w:rsidR="00192C18" w:rsidRDefault="00192C18" w:rsidP="00192C18"/>
    <w:p w:rsidR="00102C6A" w:rsidRDefault="00102C6A" w:rsidP="00192C18"/>
    <w:p w:rsidR="00192C18" w:rsidRDefault="00192C18" w:rsidP="00192C18">
      <w:pPr>
        <w:pStyle w:val="Heading2"/>
      </w:pPr>
      <w:r>
        <w:lastRenderedPageBreak/>
        <w:t>Actor List</w:t>
      </w:r>
    </w:p>
    <w:tbl>
      <w:tblPr>
        <w:tblStyle w:val="TableGrid"/>
        <w:tblW w:w="0" w:type="auto"/>
        <w:tblLook w:val="04A0" w:firstRow="1" w:lastRow="0" w:firstColumn="1" w:lastColumn="0" w:noHBand="0" w:noVBand="1"/>
      </w:tblPr>
      <w:tblGrid>
        <w:gridCol w:w="1951"/>
        <w:gridCol w:w="7291"/>
      </w:tblGrid>
      <w:tr w:rsidR="00192C18" w:rsidTr="00192C18">
        <w:tc>
          <w:tcPr>
            <w:tcW w:w="1951" w:type="dxa"/>
          </w:tcPr>
          <w:p w:rsidR="00192C18" w:rsidRPr="0048194F" w:rsidRDefault="00192C18" w:rsidP="00192C18">
            <w:pPr>
              <w:rPr>
                <w:b/>
              </w:rPr>
            </w:pPr>
            <w:r w:rsidRPr="0048194F">
              <w:rPr>
                <w:b/>
              </w:rPr>
              <w:t>Actor</w:t>
            </w:r>
          </w:p>
        </w:tc>
        <w:tc>
          <w:tcPr>
            <w:tcW w:w="7291" w:type="dxa"/>
          </w:tcPr>
          <w:p w:rsidR="00192C18" w:rsidRPr="0048194F" w:rsidRDefault="00192C18" w:rsidP="00192C18">
            <w:pPr>
              <w:rPr>
                <w:b/>
              </w:rPr>
            </w:pPr>
            <w:r w:rsidRPr="0048194F">
              <w:rPr>
                <w:b/>
              </w:rPr>
              <w:t xml:space="preserve">Description </w:t>
            </w:r>
          </w:p>
        </w:tc>
      </w:tr>
      <w:tr w:rsidR="00192C18" w:rsidTr="00192C18">
        <w:tc>
          <w:tcPr>
            <w:tcW w:w="1951" w:type="dxa"/>
          </w:tcPr>
          <w:p w:rsidR="00192C18" w:rsidRDefault="00192C18" w:rsidP="00192C18">
            <w:r>
              <w:t>User</w:t>
            </w:r>
          </w:p>
        </w:tc>
        <w:tc>
          <w:tcPr>
            <w:tcW w:w="7291" w:type="dxa"/>
          </w:tcPr>
          <w:p w:rsidR="006020A7" w:rsidRDefault="006020A7" w:rsidP="006020A7">
            <w:r>
              <w:t xml:space="preserve">A user must be able to enter their relevant details into the system. They must also be able to choose which edition of the game they would like to purchase. The user should be able to view the current status </w:t>
            </w:r>
            <w:r w:rsidR="00B84596">
              <w:t xml:space="preserve">of their pre-order. The user must be able to cancel their per-order any time before shipment. The user should be notified when their order has been shipped. </w:t>
            </w:r>
          </w:p>
        </w:tc>
      </w:tr>
      <w:tr w:rsidR="00192C18" w:rsidTr="00192C18">
        <w:tc>
          <w:tcPr>
            <w:tcW w:w="1951" w:type="dxa"/>
          </w:tcPr>
          <w:p w:rsidR="00192C18" w:rsidRDefault="00192C18" w:rsidP="00192C18">
            <w:r>
              <w:t>System</w:t>
            </w:r>
          </w:p>
        </w:tc>
        <w:tc>
          <w:tcPr>
            <w:tcW w:w="7291" w:type="dxa"/>
          </w:tcPr>
          <w:p w:rsidR="00192C18" w:rsidRDefault="006020A7" w:rsidP="00F5145A">
            <w:r>
              <w:t xml:space="preserve">The system </w:t>
            </w:r>
            <w:r w:rsidR="003C2F89">
              <w:t>must be able to take data from the user and insert it into a hash table. The system must organise the data so that it is prioritised in relation to edition and date. The system must enable frequent access to the data.</w:t>
            </w:r>
          </w:p>
        </w:tc>
      </w:tr>
    </w:tbl>
    <w:p w:rsidR="006629FA" w:rsidRPr="006629FA" w:rsidRDefault="006629FA" w:rsidP="006629FA">
      <w:pPr>
        <w:pStyle w:val="Heading1"/>
      </w:pPr>
      <w:r>
        <w:t>UML</w:t>
      </w:r>
    </w:p>
    <w:p w:rsidR="00BC0242" w:rsidRDefault="0048194F" w:rsidP="0048194F">
      <w:pPr>
        <w:pStyle w:val="Heading2"/>
      </w:pPr>
      <w:r>
        <w:t>Use Case</w:t>
      </w:r>
    </w:p>
    <w:p w:rsidR="0048194F" w:rsidRDefault="0039330D" w:rsidP="0048194F">
      <w:r>
        <w:rPr>
          <w:noProof/>
          <w:lang w:eastAsia="en-GB"/>
        </w:rPr>
        <w:drawing>
          <wp:inline distT="0" distB="0" distL="0" distR="0" wp14:anchorId="04C3A1A6" wp14:editId="66959BAC">
            <wp:extent cx="5837464"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144" t="23242" r="15244" b="21607"/>
                    <a:stretch/>
                  </pic:blipFill>
                  <pic:spPr bwMode="auto">
                    <a:xfrm>
                      <a:off x="0" y="0"/>
                      <a:ext cx="5855922" cy="3153189"/>
                    </a:xfrm>
                    <a:prstGeom prst="rect">
                      <a:avLst/>
                    </a:prstGeom>
                    <a:ln>
                      <a:noFill/>
                    </a:ln>
                    <a:extLst>
                      <a:ext uri="{53640926-AAD7-44D8-BBD7-CCE9431645EC}">
                        <a14:shadowObscured xmlns:a14="http://schemas.microsoft.com/office/drawing/2010/main"/>
                      </a:ext>
                    </a:extLst>
                  </pic:spPr>
                </pic:pic>
              </a:graphicData>
            </a:graphic>
          </wp:inline>
        </w:drawing>
      </w:r>
    </w:p>
    <w:p w:rsidR="0048194F" w:rsidRDefault="0048194F" w:rsidP="0048194F">
      <w:pPr>
        <w:pStyle w:val="Heading2"/>
      </w:pPr>
      <w:r>
        <w:t>Use Case High Level Description</w:t>
      </w:r>
    </w:p>
    <w:tbl>
      <w:tblPr>
        <w:tblStyle w:val="TableGrid"/>
        <w:tblW w:w="9322" w:type="dxa"/>
        <w:tblLook w:val="04A0" w:firstRow="1" w:lastRow="0" w:firstColumn="1" w:lastColumn="0" w:noHBand="0" w:noVBand="1"/>
      </w:tblPr>
      <w:tblGrid>
        <w:gridCol w:w="2235"/>
        <w:gridCol w:w="7087"/>
      </w:tblGrid>
      <w:tr w:rsidR="0057064D" w:rsidTr="0057064D">
        <w:tc>
          <w:tcPr>
            <w:tcW w:w="2235" w:type="dxa"/>
          </w:tcPr>
          <w:p w:rsidR="0057064D" w:rsidRPr="0057064D" w:rsidRDefault="0057064D" w:rsidP="0048194F">
            <w:pPr>
              <w:rPr>
                <w:b/>
              </w:rPr>
            </w:pPr>
            <w:r w:rsidRPr="0057064D">
              <w:rPr>
                <w:b/>
              </w:rPr>
              <w:t>Use Case</w:t>
            </w:r>
          </w:p>
        </w:tc>
        <w:tc>
          <w:tcPr>
            <w:tcW w:w="7087" w:type="dxa"/>
          </w:tcPr>
          <w:p w:rsidR="0057064D" w:rsidRPr="0057064D" w:rsidRDefault="0057064D" w:rsidP="0048194F">
            <w:pPr>
              <w:rPr>
                <w:b/>
              </w:rPr>
            </w:pPr>
            <w:r w:rsidRPr="0057064D">
              <w:rPr>
                <w:b/>
              </w:rPr>
              <w:t>Description</w:t>
            </w:r>
          </w:p>
        </w:tc>
      </w:tr>
      <w:tr w:rsidR="0057064D" w:rsidTr="0057064D">
        <w:tc>
          <w:tcPr>
            <w:tcW w:w="2235" w:type="dxa"/>
          </w:tcPr>
          <w:p w:rsidR="0057064D" w:rsidRDefault="0057064D" w:rsidP="0048194F">
            <w:r>
              <w:t>Add Account</w:t>
            </w:r>
          </w:p>
        </w:tc>
        <w:tc>
          <w:tcPr>
            <w:tcW w:w="7087" w:type="dxa"/>
          </w:tcPr>
          <w:p w:rsidR="0057064D" w:rsidRDefault="0057064D" w:rsidP="0048194F">
            <w:r>
              <w:t>The system prompts the user to enter their account details and stores them within a database</w:t>
            </w:r>
          </w:p>
        </w:tc>
      </w:tr>
      <w:tr w:rsidR="0057064D" w:rsidTr="0057064D">
        <w:tc>
          <w:tcPr>
            <w:tcW w:w="2235" w:type="dxa"/>
          </w:tcPr>
          <w:p w:rsidR="0057064D" w:rsidRDefault="0057064D" w:rsidP="0048194F">
            <w:r>
              <w:t>View Accounts</w:t>
            </w:r>
          </w:p>
        </w:tc>
        <w:tc>
          <w:tcPr>
            <w:tcW w:w="7087" w:type="dxa"/>
          </w:tcPr>
          <w:p w:rsidR="0057064D" w:rsidRDefault="0057064D" w:rsidP="0048194F">
            <w:r>
              <w:t>The system displays a list of accounts to the user</w:t>
            </w:r>
          </w:p>
        </w:tc>
      </w:tr>
      <w:tr w:rsidR="0057064D" w:rsidTr="0057064D">
        <w:tc>
          <w:tcPr>
            <w:tcW w:w="2235" w:type="dxa"/>
          </w:tcPr>
          <w:p w:rsidR="0057064D" w:rsidRDefault="0057064D" w:rsidP="0048194F">
            <w:r>
              <w:t>Cancel Pre-Order</w:t>
            </w:r>
          </w:p>
        </w:tc>
        <w:tc>
          <w:tcPr>
            <w:tcW w:w="7087" w:type="dxa"/>
          </w:tcPr>
          <w:p w:rsidR="0057064D" w:rsidRDefault="0057064D" w:rsidP="0048194F">
            <w:r>
              <w:t>The system prompts the user whether they would like to cancel their order and responds accordingly in regards to the database</w:t>
            </w:r>
          </w:p>
        </w:tc>
      </w:tr>
      <w:tr w:rsidR="0057064D" w:rsidTr="0057064D">
        <w:tc>
          <w:tcPr>
            <w:tcW w:w="2235" w:type="dxa"/>
          </w:tcPr>
          <w:p w:rsidR="0057064D" w:rsidRDefault="0057064D" w:rsidP="0048194F">
            <w:r>
              <w:t xml:space="preserve">Shipment </w:t>
            </w:r>
          </w:p>
        </w:tc>
        <w:tc>
          <w:tcPr>
            <w:tcW w:w="7087" w:type="dxa"/>
          </w:tcPr>
          <w:p w:rsidR="0057064D" w:rsidRDefault="0057064D" w:rsidP="0048194F">
            <w:r>
              <w:t xml:space="preserve">The systems informs the user that their pre-order is on its way </w:t>
            </w:r>
          </w:p>
        </w:tc>
      </w:tr>
    </w:tbl>
    <w:p w:rsidR="0048194F" w:rsidRDefault="0048194F" w:rsidP="0048194F"/>
    <w:p w:rsidR="0048194F" w:rsidRPr="0048194F" w:rsidRDefault="0048194F" w:rsidP="0048194F">
      <w:pPr>
        <w:pStyle w:val="Heading2"/>
      </w:pPr>
      <w:r>
        <w:t>Use Case Low Level Description</w:t>
      </w:r>
    </w:p>
    <w:tbl>
      <w:tblPr>
        <w:tblStyle w:val="TableGrid"/>
        <w:tblW w:w="9322" w:type="dxa"/>
        <w:tblLook w:val="04A0" w:firstRow="1" w:lastRow="0" w:firstColumn="1" w:lastColumn="0" w:noHBand="0" w:noVBand="1"/>
      </w:tblPr>
      <w:tblGrid>
        <w:gridCol w:w="4508"/>
        <w:gridCol w:w="4814"/>
      </w:tblGrid>
      <w:tr w:rsidR="00623DD1" w:rsidTr="0057064D">
        <w:tc>
          <w:tcPr>
            <w:tcW w:w="4508" w:type="dxa"/>
          </w:tcPr>
          <w:p w:rsidR="00623DD1" w:rsidRPr="00A55451" w:rsidRDefault="000D5A95" w:rsidP="007A6DB4">
            <w:pPr>
              <w:rPr>
                <w:b/>
              </w:rPr>
            </w:pPr>
            <w:r>
              <w:rPr>
                <w:b/>
              </w:rPr>
              <w:t>User</w:t>
            </w:r>
            <w:r w:rsidR="00623DD1" w:rsidRPr="00A55451">
              <w:rPr>
                <w:b/>
              </w:rPr>
              <w:t xml:space="preserve"> Action </w:t>
            </w:r>
          </w:p>
        </w:tc>
        <w:tc>
          <w:tcPr>
            <w:tcW w:w="4814" w:type="dxa"/>
          </w:tcPr>
          <w:p w:rsidR="00623DD1" w:rsidRPr="00A55451" w:rsidRDefault="00623DD1" w:rsidP="007A6DB4">
            <w:pPr>
              <w:rPr>
                <w:b/>
              </w:rPr>
            </w:pPr>
            <w:r w:rsidRPr="00A55451">
              <w:rPr>
                <w:b/>
              </w:rPr>
              <w:t xml:space="preserve">System Response </w:t>
            </w:r>
          </w:p>
        </w:tc>
      </w:tr>
      <w:tr w:rsidR="00623DD1" w:rsidTr="0057064D">
        <w:tc>
          <w:tcPr>
            <w:tcW w:w="4508" w:type="dxa"/>
          </w:tcPr>
          <w:p w:rsidR="00623DD1" w:rsidRDefault="00623DD1" w:rsidP="000D5A95">
            <w:r>
              <w:t>1.</w:t>
            </w:r>
            <w:r w:rsidR="000D5A95">
              <w:t xml:space="preserve"> Input Account Details</w:t>
            </w:r>
          </w:p>
        </w:tc>
        <w:tc>
          <w:tcPr>
            <w:tcW w:w="4814" w:type="dxa"/>
          </w:tcPr>
          <w:p w:rsidR="00623DD1" w:rsidRDefault="00623DD1" w:rsidP="000D5A95">
            <w:r>
              <w:t xml:space="preserve">2. </w:t>
            </w:r>
            <w:r w:rsidR="000D5A95">
              <w:t>Initialise Database</w:t>
            </w:r>
          </w:p>
        </w:tc>
      </w:tr>
      <w:tr w:rsidR="00623DD1" w:rsidTr="0057064D">
        <w:tc>
          <w:tcPr>
            <w:tcW w:w="4508" w:type="dxa"/>
          </w:tcPr>
          <w:p w:rsidR="00623DD1" w:rsidRDefault="00623DD1" w:rsidP="007A6DB4">
            <w:r>
              <w:t xml:space="preserve">3. Nothing </w:t>
            </w:r>
          </w:p>
        </w:tc>
        <w:tc>
          <w:tcPr>
            <w:tcW w:w="4814" w:type="dxa"/>
          </w:tcPr>
          <w:p w:rsidR="00623DD1" w:rsidRDefault="00623DD1" w:rsidP="000D5A95">
            <w:r>
              <w:t xml:space="preserve">4. </w:t>
            </w:r>
            <w:r w:rsidR="000D5A95">
              <w:t>Insert New Account</w:t>
            </w:r>
          </w:p>
        </w:tc>
      </w:tr>
      <w:tr w:rsidR="00623DD1" w:rsidTr="0057064D">
        <w:tc>
          <w:tcPr>
            <w:tcW w:w="4508" w:type="dxa"/>
          </w:tcPr>
          <w:p w:rsidR="00623DD1" w:rsidRDefault="00623DD1" w:rsidP="000D5A95">
            <w:r>
              <w:t xml:space="preserve">5. </w:t>
            </w:r>
            <w:r w:rsidR="000D5A95">
              <w:t>View Account</w:t>
            </w:r>
          </w:p>
        </w:tc>
        <w:tc>
          <w:tcPr>
            <w:tcW w:w="4814" w:type="dxa"/>
          </w:tcPr>
          <w:p w:rsidR="00623DD1" w:rsidRDefault="00623DD1" w:rsidP="000D5A95">
            <w:r>
              <w:t xml:space="preserve">6. </w:t>
            </w:r>
            <w:r w:rsidR="000D5A95">
              <w:t>Sort Database</w:t>
            </w:r>
            <w:r>
              <w:t xml:space="preserve"> </w:t>
            </w:r>
          </w:p>
        </w:tc>
      </w:tr>
      <w:tr w:rsidR="00623DD1" w:rsidTr="0057064D">
        <w:tc>
          <w:tcPr>
            <w:tcW w:w="4508" w:type="dxa"/>
          </w:tcPr>
          <w:p w:rsidR="00623DD1" w:rsidRDefault="000D5A95" w:rsidP="007A6DB4">
            <w:r>
              <w:t>7. Cancel PreOrder   (Y/N)</w:t>
            </w:r>
          </w:p>
        </w:tc>
        <w:tc>
          <w:tcPr>
            <w:tcW w:w="4814" w:type="dxa"/>
          </w:tcPr>
          <w:p w:rsidR="00623DD1" w:rsidRDefault="000D5A95" w:rsidP="007A6DB4">
            <w:r>
              <w:t>8. Cancel PreOrder</w:t>
            </w:r>
            <w:r w:rsidR="00623DD1">
              <w:t xml:space="preserve"> </w:t>
            </w:r>
          </w:p>
        </w:tc>
      </w:tr>
    </w:tbl>
    <w:p w:rsidR="0048194F" w:rsidRDefault="0048194F" w:rsidP="0048194F"/>
    <w:p w:rsidR="0048194F" w:rsidRDefault="00102C6A" w:rsidP="0048194F">
      <w:pPr>
        <w:pStyle w:val="Heading2"/>
      </w:pPr>
      <w:r>
        <w:rPr>
          <w:noProof/>
          <w:lang w:eastAsia="en-GB"/>
        </w:rPr>
        <w:drawing>
          <wp:anchor distT="0" distB="0" distL="114300" distR="114300" simplePos="0" relativeHeight="251655168" behindDoc="0" locked="0" layoutInCell="1" allowOverlap="1">
            <wp:simplePos x="0" y="0"/>
            <wp:positionH relativeFrom="column">
              <wp:posOffset>0</wp:posOffset>
            </wp:positionH>
            <wp:positionV relativeFrom="paragraph">
              <wp:posOffset>252730</wp:posOffset>
            </wp:positionV>
            <wp:extent cx="5762625" cy="4125595"/>
            <wp:effectExtent l="0" t="0" r="952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7459" t="24852" r="29771" b="20710"/>
                    <a:stretch/>
                  </pic:blipFill>
                  <pic:spPr bwMode="auto">
                    <a:xfrm>
                      <a:off x="0" y="0"/>
                      <a:ext cx="5762625" cy="412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194F">
        <w:t>Collaboration</w:t>
      </w:r>
      <w:r w:rsidR="0048194F">
        <w:tab/>
      </w:r>
    </w:p>
    <w:p w:rsidR="00A10C1A" w:rsidRDefault="00102C6A" w:rsidP="0048194F">
      <w:r>
        <w:rPr>
          <w:noProof/>
          <w:lang w:eastAsia="en-GB"/>
        </w:rPr>
        <w:drawing>
          <wp:anchor distT="0" distB="0" distL="114300" distR="114300" simplePos="0" relativeHeight="251656192" behindDoc="0" locked="0" layoutInCell="1" allowOverlap="1">
            <wp:simplePos x="0" y="0"/>
            <wp:positionH relativeFrom="column">
              <wp:posOffset>0</wp:posOffset>
            </wp:positionH>
            <wp:positionV relativeFrom="paragraph">
              <wp:posOffset>4582795</wp:posOffset>
            </wp:positionV>
            <wp:extent cx="5731510" cy="3985233"/>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694" t="47272" r="29271" b="10656"/>
                    <a:stretch/>
                  </pic:blipFill>
                  <pic:spPr bwMode="auto">
                    <a:xfrm>
                      <a:off x="0" y="0"/>
                      <a:ext cx="5731510" cy="3985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0C1A" w:rsidRDefault="00A10C1A" w:rsidP="00A10C1A"/>
    <w:p w:rsidR="0048194F" w:rsidRPr="00A10C1A" w:rsidRDefault="0048194F" w:rsidP="00A10C1A"/>
    <w:p w:rsidR="002C7304" w:rsidRDefault="0048194F" w:rsidP="002C7304">
      <w:pPr>
        <w:pStyle w:val="Heading2"/>
      </w:pPr>
      <w:r>
        <w:t>Communication</w:t>
      </w:r>
      <w:r>
        <w:tab/>
      </w:r>
    </w:p>
    <w:p w:rsidR="0048194F" w:rsidRDefault="00430DD0" w:rsidP="002C7304">
      <w:r>
        <w:rPr>
          <w:noProof/>
          <w:lang w:eastAsia="en-GB"/>
        </w:rPr>
        <w:drawing>
          <wp:inline distT="0" distB="0" distL="0" distR="0" wp14:anchorId="1FA2382B" wp14:editId="474BF385">
            <wp:extent cx="5716168" cy="3190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620" t="20710" r="20785" b="31065"/>
                    <a:stretch/>
                  </pic:blipFill>
                  <pic:spPr bwMode="auto">
                    <a:xfrm>
                      <a:off x="0" y="0"/>
                      <a:ext cx="5729275" cy="3198192"/>
                    </a:xfrm>
                    <a:prstGeom prst="rect">
                      <a:avLst/>
                    </a:prstGeom>
                    <a:ln>
                      <a:noFill/>
                    </a:ln>
                    <a:extLst>
                      <a:ext uri="{53640926-AAD7-44D8-BBD7-CCE9431645EC}">
                        <a14:shadowObscured xmlns:a14="http://schemas.microsoft.com/office/drawing/2010/main"/>
                      </a:ext>
                    </a:extLst>
                  </pic:spPr>
                </pic:pic>
              </a:graphicData>
            </a:graphic>
          </wp:inline>
        </w:drawing>
      </w:r>
    </w:p>
    <w:p w:rsidR="002C7304" w:rsidRDefault="00430DD0" w:rsidP="002C7304">
      <w:r>
        <w:rPr>
          <w:noProof/>
          <w:lang w:eastAsia="en-GB"/>
        </w:rPr>
        <w:drawing>
          <wp:inline distT="0" distB="0" distL="0" distR="0" wp14:anchorId="0C245115" wp14:editId="37BC722A">
            <wp:extent cx="3267075" cy="408885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954" t="21302" r="41919" b="18343"/>
                    <a:stretch/>
                  </pic:blipFill>
                  <pic:spPr bwMode="auto">
                    <a:xfrm>
                      <a:off x="0" y="0"/>
                      <a:ext cx="3271665" cy="4094600"/>
                    </a:xfrm>
                    <a:prstGeom prst="rect">
                      <a:avLst/>
                    </a:prstGeom>
                    <a:ln>
                      <a:noFill/>
                    </a:ln>
                    <a:extLst>
                      <a:ext uri="{53640926-AAD7-44D8-BBD7-CCE9431645EC}">
                        <a14:shadowObscured xmlns:a14="http://schemas.microsoft.com/office/drawing/2010/main"/>
                      </a:ext>
                    </a:extLst>
                  </pic:spPr>
                </pic:pic>
              </a:graphicData>
            </a:graphic>
          </wp:inline>
        </w:drawing>
      </w:r>
    </w:p>
    <w:p w:rsidR="002C7304" w:rsidRDefault="002C7304" w:rsidP="002C7304"/>
    <w:p w:rsidR="002C7304" w:rsidRDefault="002C7304" w:rsidP="002C7304"/>
    <w:p w:rsidR="00F34824" w:rsidRDefault="00D768FB" w:rsidP="00F34824">
      <w:r>
        <w:rPr>
          <w:noProof/>
          <w:lang w:eastAsia="en-GB"/>
        </w:rPr>
        <w:drawing>
          <wp:anchor distT="0" distB="0" distL="114300" distR="114300" simplePos="0" relativeHeight="251655168" behindDoc="1" locked="0" layoutInCell="1" allowOverlap="1">
            <wp:simplePos x="0" y="0"/>
            <wp:positionH relativeFrom="column">
              <wp:posOffset>-160020</wp:posOffset>
            </wp:positionH>
            <wp:positionV relativeFrom="paragraph">
              <wp:posOffset>137160</wp:posOffset>
            </wp:positionV>
            <wp:extent cx="6036223" cy="8023860"/>
            <wp:effectExtent l="0" t="0" r="3175" b="0"/>
            <wp:wrapTight wrapText="bothSides">
              <wp:wrapPolygon edited="0">
                <wp:start x="0" y="0"/>
                <wp:lineTo x="0" y="21538"/>
                <wp:lineTo x="21543" y="21538"/>
                <wp:lineTo x="215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371" t="11346" r="33224" b="7347"/>
                    <a:stretch/>
                  </pic:blipFill>
                  <pic:spPr bwMode="auto">
                    <a:xfrm>
                      <a:off x="0" y="0"/>
                      <a:ext cx="6036223" cy="802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194F" w:rsidRDefault="00D037D0" w:rsidP="0048194F">
      <w:pPr>
        <w:pStyle w:val="Heading2"/>
      </w:pPr>
      <w:r>
        <w:lastRenderedPageBreak/>
        <w:t>Sub-</w:t>
      </w:r>
      <w:r w:rsidR="0048194F">
        <w:t xml:space="preserve">Class </w:t>
      </w:r>
    </w:p>
    <w:p w:rsidR="00917142" w:rsidRDefault="009A2237" w:rsidP="00917142">
      <w:pPr>
        <w:pStyle w:val="Heading3"/>
      </w:pPr>
      <w:r>
        <w:rPr>
          <w:noProof/>
          <w:lang w:eastAsia="en-GB"/>
        </w:rPr>
        <w:drawing>
          <wp:anchor distT="0" distB="0" distL="114300" distR="114300" simplePos="0" relativeHeight="251651072" behindDoc="1" locked="0" layoutInCell="1" allowOverlap="1">
            <wp:simplePos x="0" y="0"/>
            <wp:positionH relativeFrom="column">
              <wp:posOffset>-388620</wp:posOffset>
            </wp:positionH>
            <wp:positionV relativeFrom="paragraph">
              <wp:posOffset>325755</wp:posOffset>
            </wp:positionV>
            <wp:extent cx="6569710" cy="4511040"/>
            <wp:effectExtent l="0" t="0" r="254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0711" t="26945" r="22623" b="16092"/>
                    <a:stretch/>
                  </pic:blipFill>
                  <pic:spPr bwMode="auto">
                    <a:xfrm>
                      <a:off x="0" y="0"/>
                      <a:ext cx="6569710" cy="4511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2DD">
        <w:t>Account Sub-Class</w:t>
      </w:r>
    </w:p>
    <w:p w:rsidR="00DC72DD" w:rsidRPr="00DC72DD" w:rsidRDefault="00917142" w:rsidP="00917142">
      <w:pPr>
        <w:pStyle w:val="Heading3"/>
      </w:pPr>
      <w:r>
        <w:rPr>
          <w:noProof/>
          <w:lang w:eastAsia="en-GB"/>
        </w:rPr>
        <w:drawing>
          <wp:anchor distT="0" distB="0" distL="114300" distR="114300" simplePos="0" relativeHeight="251653120" behindDoc="1" locked="0" layoutInCell="1" allowOverlap="1">
            <wp:simplePos x="0" y="0"/>
            <wp:positionH relativeFrom="column">
              <wp:posOffset>-160020</wp:posOffset>
            </wp:positionH>
            <wp:positionV relativeFrom="paragraph">
              <wp:posOffset>4869180</wp:posOffset>
            </wp:positionV>
            <wp:extent cx="5893435" cy="35661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4463" t="18909" r="23022" b="24601"/>
                    <a:stretch/>
                  </pic:blipFill>
                  <pic:spPr bwMode="auto">
                    <a:xfrm>
                      <a:off x="0" y="0"/>
                      <a:ext cx="5893435"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2DD">
        <w:t>Sort Sub-Class</w:t>
      </w:r>
    </w:p>
    <w:p w:rsidR="00071BCD" w:rsidRPr="00071BCD" w:rsidRDefault="009D01A8" w:rsidP="00071BCD">
      <w:pPr>
        <w:pStyle w:val="Heading2"/>
      </w:pPr>
      <w:r>
        <w:rPr>
          <w:noProof/>
          <w:lang w:eastAsia="en-GB"/>
        </w:rPr>
        <w:lastRenderedPageBreak/>
        <w:drawing>
          <wp:anchor distT="0" distB="0" distL="114300" distR="114300" simplePos="0" relativeHeight="251654144" behindDoc="1" locked="0" layoutInCell="1" allowOverlap="1">
            <wp:simplePos x="0" y="0"/>
            <wp:positionH relativeFrom="column">
              <wp:posOffset>-487680</wp:posOffset>
            </wp:positionH>
            <wp:positionV relativeFrom="paragraph">
              <wp:posOffset>373380</wp:posOffset>
            </wp:positionV>
            <wp:extent cx="6697980" cy="442722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903" t="17963" r="21420" b="24837"/>
                    <a:stretch/>
                  </pic:blipFill>
                  <pic:spPr bwMode="auto">
                    <a:xfrm>
                      <a:off x="0" y="0"/>
                      <a:ext cx="6697980" cy="4427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194F">
        <w:t>Class</w:t>
      </w:r>
    </w:p>
    <w:p w:rsidR="00071BCD" w:rsidRDefault="005753A6" w:rsidP="00071BCD">
      <w:pPr>
        <w:pStyle w:val="Heading2"/>
      </w:pPr>
      <w:r>
        <w:rPr>
          <w:noProof/>
          <w:lang w:eastAsia="en-GB"/>
        </w:rPr>
        <w:drawing>
          <wp:anchor distT="0" distB="0" distL="114300" distR="114300" simplePos="0" relativeHeight="251658240" behindDoc="0" locked="0" layoutInCell="1" allowOverlap="1">
            <wp:simplePos x="0" y="0"/>
            <wp:positionH relativeFrom="column">
              <wp:posOffset>-145415</wp:posOffset>
            </wp:positionH>
            <wp:positionV relativeFrom="paragraph">
              <wp:posOffset>4754880</wp:posOffset>
            </wp:positionV>
            <wp:extent cx="5940425" cy="3901440"/>
            <wp:effectExtent l="0" t="0" r="317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381" t="17963" r="48150" b="55801"/>
                    <a:stretch/>
                  </pic:blipFill>
                  <pic:spPr bwMode="auto">
                    <a:xfrm>
                      <a:off x="0" y="0"/>
                      <a:ext cx="5940425" cy="390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BCD">
        <w:t>Screenshots</w:t>
      </w:r>
    </w:p>
    <w:p w:rsidR="00071BCD" w:rsidRDefault="005753A6" w:rsidP="00071BCD">
      <w:r>
        <w:rPr>
          <w:noProof/>
          <w:lang w:eastAsia="en-GB"/>
        </w:rPr>
        <w:lastRenderedPageBreak/>
        <w:drawing>
          <wp:anchor distT="0" distB="0" distL="114300" distR="114300" simplePos="0" relativeHeight="251666432" behindDoc="0" locked="0" layoutInCell="1" allowOverlap="1">
            <wp:simplePos x="0" y="0"/>
            <wp:positionH relativeFrom="column">
              <wp:posOffset>-182880</wp:posOffset>
            </wp:positionH>
            <wp:positionV relativeFrom="paragraph">
              <wp:posOffset>4358640</wp:posOffset>
            </wp:positionV>
            <wp:extent cx="6403975" cy="4206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9515" t="18200" r="48017" b="55564"/>
                    <a:stretch/>
                  </pic:blipFill>
                  <pic:spPr bwMode="auto">
                    <a:xfrm>
                      <a:off x="0" y="0"/>
                      <a:ext cx="6403975"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simplePos x="0" y="0"/>
            <wp:positionH relativeFrom="column">
              <wp:posOffset>-205740</wp:posOffset>
            </wp:positionH>
            <wp:positionV relativeFrom="paragraph">
              <wp:posOffset>-175260</wp:posOffset>
            </wp:positionV>
            <wp:extent cx="6336665" cy="4198620"/>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8675" t="24147" r="49260" b="49866"/>
                    <a:stretch/>
                  </pic:blipFill>
                  <pic:spPr bwMode="auto">
                    <a:xfrm>
                      <a:off x="0" y="0"/>
                      <a:ext cx="6336665" cy="419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C7E" w:rsidRDefault="00FA2C7E" w:rsidP="00FA2C7E">
      <w:r>
        <w:rPr>
          <w:noProof/>
          <w:lang w:eastAsia="en-GB"/>
        </w:rPr>
        <w:lastRenderedPageBreak/>
        <w:drawing>
          <wp:anchor distT="0" distB="0" distL="114300" distR="114300" simplePos="0" relativeHeight="251665408" behindDoc="1" locked="0" layoutInCell="1" allowOverlap="1">
            <wp:simplePos x="0" y="0"/>
            <wp:positionH relativeFrom="column">
              <wp:posOffset>-281940</wp:posOffset>
            </wp:positionH>
            <wp:positionV relativeFrom="paragraph">
              <wp:posOffset>-286385</wp:posOffset>
            </wp:positionV>
            <wp:extent cx="6278245" cy="4160520"/>
            <wp:effectExtent l="0" t="0" r="8255" b="0"/>
            <wp:wrapTight wrapText="bothSides">
              <wp:wrapPolygon edited="0">
                <wp:start x="0" y="0"/>
                <wp:lineTo x="0" y="21462"/>
                <wp:lineTo x="21563" y="21462"/>
                <wp:lineTo x="215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723" t="23872" r="50809" b="49655"/>
                    <a:stretch/>
                  </pic:blipFill>
                  <pic:spPr bwMode="auto">
                    <a:xfrm>
                      <a:off x="0" y="0"/>
                      <a:ext cx="6278245" cy="416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1BCD" w:rsidRPr="00071BCD" w:rsidRDefault="00071BCD" w:rsidP="00FA2C7E">
      <w:pPr>
        <w:pStyle w:val="Heading2"/>
      </w:pPr>
      <w:r>
        <w:t>Scripts</w:t>
      </w:r>
    </w:p>
    <w:p w:rsidR="00071BCD" w:rsidRDefault="00A1288C" w:rsidP="00A1288C">
      <w:pPr>
        <w:pStyle w:val="Heading3"/>
      </w:pPr>
      <w:r>
        <w:t>Preorder System.cpp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Preorder System.cpp : Defines the entry point for the console application.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"stdafx.h"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"HashTable.h"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&lt;algorithm&gt;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&lt;cctype&gt;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&lt;vector&gt;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&lt;time.h&gt;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&lt;numeric&gt;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&lt;stdlib.h&gt;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&lt;cstdio&gt;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&lt;ctime&gt;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User input variables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Inputkey;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InputUsername;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InputEmail;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InputEdition;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Cancel order variables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CancelResponse;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CancelTransaction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ContinueTransaction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TenSecondTimer()</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Creates a ten second timer</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clock_t</w:t>
      </w:r>
      <w:r>
        <w:rPr>
          <w:rFonts w:ascii="Consolas" w:hAnsi="Consolas" w:cs="Consolas"/>
          <w:color w:val="000000"/>
          <w:sz w:val="19"/>
          <w:szCs w:val="19"/>
        </w:rPr>
        <w:t xml:space="preserve"> start;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duration = 0.0f;</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Initialises Clock function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start = clock();</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Iterates the while loop until the timer duration has reached ten seconds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(duration &lt; 10.0f)</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duration = (clock() - start) / (</w:t>
      </w:r>
      <w:r>
        <w:rPr>
          <w:rFonts w:ascii="Consolas" w:hAnsi="Consolas" w:cs="Consolas"/>
          <w:color w:val="0000FF"/>
          <w:sz w:val="19"/>
          <w:szCs w:val="19"/>
        </w:rPr>
        <w:t>float</w:t>
      </w:r>
      <w:r>
        <w:rPr>
          <w:rFonts w:ascii="Consolas" w:hAnsi="Consolas" w:cs="Consolas"/>
          <w:color w:val="000000"/>
          <w:sz w:val="19"/>
          <w:szCs w:val="19"/>
        </w:rPr>
        <w:t>)</w:t>
      </w:r>
      <w:r>
        <w:rPr>
          <w:rFonts w:ascii="Consolas" w:hAnsi="Consolas" w:cs="Consolas"/>
          <w:color w:val="6F008A"/>
          <w:sz w:val="19"/>
          <w:szCs w:val="19"/>
        </w:rPr>
        <w:t>CLOCKS_PER_SEC</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EnterAccountDetails()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Prompts and recieves user input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Username : "</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InputUsername;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Email : "</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InputEmail;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Edition : "</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InputEdition;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Error handling for when the User enters any integer other than 1, 2 and 3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(InputEdition != 1 &amp;&amp; InputEdition != 2 &amp;&amp; InputEdition != 3)</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"Error: You must enter an edition of either 1, 2 or 3"</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Edition : "</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InputEdition;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Users input becomes key and key is transformed into lowercase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Inputkey </w:t>
      </w:r>
      <w:r>
        <w:rPr>
          <w:rFonts w:ascii="Consolas" w:hAnsi="Consolas" w:cs="Consolas"/>
          <w:color w:val="008080"/>
          <w:sz w:val="19"/>
          <w:szCs w:val="19"/>
        </w:rPr>
        <w:t>=</w:t>
      </w:r>
      <w:r>
        <w:rPr>
          <w:rFonts w:ascii="Consolas" w:hAnsi="Consolas" w:cs="Consolas"/>
          <w:color w:val="000000"/>
          <w:sz w:val="19"/>
          <w:szCs w:val="19"/>
        </w:rPr>
        <w:t xml:space="preserve"> InputUsername;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transform(Inputkey.begin(), Inputkey.end(), Inputkey.begin(), ::tolower);</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Calls function to retrieve user inputs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EnterAccountDetails();</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Creates an instance of HashTable and assigns a maximum of 10 accounts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HashTable</w:t>
      </w:r>
      <w:r>
        <w:rPr>
          <w:rFonts w:ascii="Consolas" w:hAnsi="Consolas" w:cs="Consolas"/>
          <w:color w:val="000000"/>
          <w:sz w:val="19"/>
          <w:szCs w:val="19"/>
        </w:rPr>
        <w:t xml:space="preserve"> * table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HashTable</w:t>
      </w:r>
      <w:r>
        <w:rPr>
          <w:rFonts w:ascii="Consolas" w:hAnsi="Consolas" w:cs="Consolas"/>
          <w:color w:val="000000"/>
          <w:sz w:val="19"/>
          <w:szCs w:val="19"/>
        </w:rPr>
        <w:t>(10);</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Predefined accounts are inserted into the hash table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A31515"/>
          <w:sz w:val="19"/>
          <w:szCs w:val="19"/>
        </w:rPr>
        <w:t>"hariscross"</w:t>
      </w:r>
      <w:r>
        <w:rPr>
          <w:rFonts w:ascii="Consolas" w:hAnsi="Consolas" w:cs="Consolas"/>
          <w:color w:val="000000"/>
          <w:sz w:val="19"/>
          <w:szCs w:val="19"/>
        </w:rPr>
        <w:t xml:space="preserve">, </w:t>
      </w:r>
      <w:r>
        <w:rPr>
          <w:rFonts w:ascii="Consolas" w:hAnsi="Consolas" w:cs="Consolas"/>
          <w:color w:val="A31515"/>
          <w:sz w:val="19"/>
          <w:szCs w:val="19"/>
        </w:rPr>
        <w:t>"HarisCross"</w:t>
      </w:r>
      <w:r>
        <w:rPr>
          <w:rFonts w:ascii="Consolas" w:hAnsi="Consolas" w:cs="Consolas"/>
          <w:color w:val="000000"/>
          <w:sz w:val="19"/>
          <w:szCs w:val="19"/>
        </w:rPr>
        <w:t xml:space="preserve">, 101, </w:t>
      </w:r>
      <w:r>
        <w:rPr>
          <w:rFonts w:ascii="Consolas" w:hAnsi="Consolas" w:cs="Consolas"/>
          <w:color w:val="A31515"/>
          <w:sz w:val="19"/>
          <w:szCs w:val="19"/>
        </w:rPr>
        <w:t>"HarisCross@hotmale.com"</w:t>
      </w:r>
      <w:r>
        <w:rPr>
          <w:rFonts w:ascii="Consolas" w:hAnsi="Consolas" w:cs="Consolas"/>
          <w:color w:val="000000"/>
          <w:sz w:val="19"/>
          <w:szCs w:val="19"/>
        </w:rPr>
        <w:t>, 1, 21, 1));</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A31515"/>
          <w:sz w:val="19"/>
          <w:szCs w:val="19"/>
        </w:rPr>
        <w:t>"ryangarner"</w:t>
      </w:r>
      <w:r>
        <w:rPr>
          <w:rFonts w:ascii="Consolas" w:hAnsi="Consolas" w:cs="Consolas"/>
          <w:color w:val="000000"/>
          <w:sz w:val="19"/>
          <w:szCs w:val="19"/>
        </w:rPr>
        <w:t xml:space="preserve">, </w:t>
      </w:r>
      <w:r>
        <w:rPr>
          <w:rFonts w:ascii="Consolas" w:hAnsi="Consolas" w:cs="Consolas"/>
          <w:color w:val="A31515"/>
          <w:sz w:val="19"/>
          <w:szCs w:val="19"/>
        </w:rPr>
        <w:t>"RyanGarner"</w:t>
      </w:r>
      <w:r>
        <w:rPr>
          <w:rFonts w:ascii="Consolas" w:hAnsi="Consolas" w:cs="Consolas"/>
          <w:color w:val="000000"/>
          <w:sz w:val="19"/>
          <w:szCs w:val="19"/>
        </w:rPr>
        <w:t xml:space="preserve">, 102, </w:t>
      </w:r>
      <w:r>
        <w:rPr>
          <w:rFonts w:ascii="Consolas" w:hAnsi="Consolas" w:cs="Consolas"/>
          <w:color w:val="A31515"/>
          <w:sz w:val="19"/>
          <w:szCs w:val="19"/>
        </w:rPr>
        <w:t>"RyanGarner@outlook.com"</w:t>
      </w:r>
      <w:r>
        <w:rPr>
          <w:rFonts w:ascii="Consolas" w:hAnsi="Consolas" w:cs="Consolas"/>
          <w:color w:val="000000"/>
          <w:sz w:val="19"/>
          <w:szCs w:val="19"/>
        </w:rPr>
        <w:t>, 3, 10, 2));</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A31515"/>
          <w:sz w:val="19"/>
          <w:szCs w:val="19"/>
        </w:rPr>
        <w:t>"lloydburton"</w:t>
      </w:r>
      <w:r>
        <w:rPr>
          <w:rFonts w:ascii="Consolas" w:hAnsi="Consolas" w:cs="Consolas"/>
          <w:color w:val="000000"/>
          <w:sz w:val="19"/>
          <w:szCs w:val="19"/>
        </w:rPr>
        <w:t xml:space="preserve">, </w:t>
      </w:r>
      <w:r>
        <w:rPr>
          <w:rFonts w:ascii="Consolas" w:hAnsi="Consolas" w:cs="Consolas"/>
          <w:color w:val="A31515"/>
          <w:sz w:val="19"/>
          <w:szCs w:val="19"/>
        </w:rPr>
        <w:t>"LloydBurton"</w:t>
      </w:r>
      <w:r>
        <w:rPr>
          <w:rFonts w:ascii="Consolas" w:hAnsi="Consolas" w:cs="Consolas"/>
          <w:color w:val="000000"/>
          <w:sz w:val="19"/>
          <w:szCs w:val="19"/>
        </w:rPr>
        <w:t xml:space="preserve">, 103, </w:t>
      </w:r>
      <w:r>
        <w:rPr>
          <w:rFonts w:ascii="Consolas" w:hAnsi="Consolas" w:cs="Consolas"/>
          <w:color w:val="A31515"/>
          <w:sz w:val="19"/>
          <w:szCs w:val="19"/>
        </w:rPr>
        <w:t>"LloydBurton@bucks.ac.uk"</w:t>
      </w:r>
      <w:r>
        <w:rPr>
          <w:rFonts w:ascii="Consolas" w:hAnsi="Consolas" w:cs="Consolas"/>
          <w:color w:val="000000"/>
          <w:sz w:val="19"/>
          <w:szCs w:val="19"/>
        </w:rPr>
        <w:t>, 1, 20, 2));</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A31515"/>
          <w:sz w:val="19"/>
          <w:szCs w:val="19"/>
        </w:rPr>
        <w:t>"mattfoley"</w:t>
      </w:r>
      <w:r>
        <w:rPr>
          <w:rFonts w:ascii="Consolas" w:hAnsi="Consolas" w:cs="Consolas"/>
          <w:color w:val="000000"/>
          <w:sz w:val="19"/>
          <w:szCs w:val="19"/>
        </w:rPr>
        <w:t xml:space="preserve">, </w:t>
      </w:r>
      <w:r>
        <w:rPr>
          <w:rFonts w:ascii="Consolas" w:hAnsi="Consolas" w:cs="Consolas"/>
          <w:color w:val="A31515"/>
          <w:sz w:val="19"/>
          <w:szCs w:val="19"/>
        </w:rPr>
        <w:t>"MattFoley"</w:t>
      </w:r>
      <w:r>
        <w:rPr>
          <w:rFonts w:ascii="Consolas" w:hAnsi="Consolas" w:cs="Consolas"/>
          <w:color w:val="000000"/>
          <w:sz w:val="19"/>
          <w:szCs w:val="19"/>
        </w:rPr>
        <w:t xml:space="preserve">, 104, </w:t>
      </w:r>
      <w:r>
        <w:rPr>
          <w:rFonts w:ascii="Consolas" w:hAnsi="Consolas" w:cs="Consolas"/>
          <w:color w:val="A31515"/>
          <w:sz w:val="19"/>
          <w:szCs w:val="19"/>
        </w:rPr>
        <w:t>"MattFoley@aol.com"</w:t>
      </w:r>
      <w:r>
        <w:rPr>
          <w:rFonts w:ascii="Consolas" w:hAnsi="Consolas" w:cs="Consolas"/>
          <w:color w:val="000000"/>
          <w:sz w:val="19"/>
          <w:szCs w:val="19"/>
        </w:rPr>
        <w:t>, 2, 15, 3));</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A31515"/>
          <w:sz w:val="19"/>
          <w:szCs w:val="19"/>
        </w:rPr>
        <w:t>"lukefoster"</w:t>
      </w:r>
      <w:r>
        <w:rPr>
          <w:rFonts w:ascii="Consolas" w:hAnsi="Consolas" w:cs="Consolas"/>
          <w:color w:val="000000"/>
          <w:sz w:val="19"/>
          <w:szCs w:val="19"/>
        </w:rPr>
        <w:t xml:space="preserve">, </w:t>
      </w:r>
      <w:r>
        <w:rPr>
          <w:rFonts w:ascii="Consolas" w:hAnsi="Consolas" w:cs="Consolas"/>
          <w:color w:val="A31515"/>
          <w:sz w:val="19"/>
          <w:szCs w:val="19"/>
        </w:rPr>
        <w:t>"LukeFoster"</w:t>
      </w:r>
      <w:r>
        <w:rPr>
          <w:rFonts w:ascii="Consolas" w:hAnsi="Consolas" w:cs="Consolas"/>
          <w:color w:val="000000"/>
          <w:sz w:val="19"/>
          <w:szCs w:val="19"/>
        </w:rPr>
        <w:t xml:space="preserve">, 105, </w:t>
      </w:r>
      <w:r>
        <w:rPr>
          <w:rFonts w:ascii="Consolas" w:hAnsi="Consolas" w:cs="Consolas"/>
          <w:color w:val="A31515"/>
          <w:sz w:val="19"/>
          <w:szCs w:val="19"/>
        </w:rPr>
        <w:t>"lukefoster19@hotmail.co.uk"</w:t>
      </w:r>
      <w:r>
        <w:rPr>
          <w:rFonts w:ascii="Consolas" w:hAnsi="Consolas" w:cs="Consolas"/>
          <w:color w:val="000000"/>
          <w:sz w:val="19"/>
          <w:szCs w:val="19"/>
        </w:rPr>
        <w:t>, 3, 20, 3));</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 Users inputs are inserted into a new account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table-&gt;Insert(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(Inputkey, InputUsername, 106, InputEmail, InputEdition, 25, 05));</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All accounts are displayed in the natural hash table order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table-&gt;Display();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Calls the Sort function to enhance bubble sort the hash 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table-&gt;Sort();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Displays the newly sorted hash 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table-&gt;Display();</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Prompts and recieves users decision to cancel their order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"Would you like to cancel your order? (Y/N)"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CancelResponse;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Checks Users response and will continously iterate for a new response if response is not y or 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(CancelTransaction == </w:t>
      </w:r>
      <w:r>
        <w:rPr>
          <w:rFonts w:ascii="Consolas" w:hAnsi="Consolas" w:cs="Consolas"/>
          <w:color w:val="0000FF"/>
          <w:sz w:val="19"/>
          <w:szCs w:val="19"/>
        </w:rPr>
        <w:t>false</w:t>
      </w:r>
      <w:r>
        <w:rPr>
          <w:rFonts w:ascii="Consolas" w:hAnsi="Consolas" w:cs="Consolas"/>
          <w:color w:val="000000"/>
          <w:sz w:val="19"/>
          <w:szCs w:val="19"/>
        </w:rPr>
        <w:t xml:space="preserve"> &amp;&amp; ContinueTransaction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(CancelResponse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 xml:space="preserve"> || CancelResponse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Breaks while loop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ContinueTransaction = </w:t>
      </w:r>
      <w:r>
        <w:rPr>
          <w:rFonts w:ascii="Consolas" w:hAnsi="Consolas" w:cs="Consolas"/>
          <w:color w:val="0000FF"/>
          <w:sz w:val="19"/>
          <w:szCs w:val="19"/>
        </w:rPr>
        <w:t>true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(CancelResponse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"y"</w:t>
      </w:r>
      <w:r>
        <w:rPr>
          <w:rFonts w:ascii="Consolas" w:hAnsi="Consolas" w:cs="Consolas"/>
          <w:color w:val="000000"/>
          <w:sz w:val="19"/>
          <w:szCs w:val="19"/>
        </w:rPr>
        <w:t xml:space="preserve"> || CancelResponse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Breaks while loop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CancelTransaction = </w:t>
      </w:r>
      <w:r>
        <w:rPr>
          <w:rFonts w:ascii="Consolas" w:hAnsi="Consolas" w:cs="Consolas"/>
          <w:color w:val="0000FF"/>
          <w:sz w:val="19"/>
          <w:szCs w:val="19"/>
        </w:rPr>
        <w:t>true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"Please enter either Y or 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CancelResponse;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(ContinueTransaction == </w:t>
      </w:r>
      <w:r>
        <w:rPr>
          <w:rFonts w:ascii="Consolas" w:hAnsi="Consolas" w:cs="Consolas"/>
          <w:color w:val="0000FF"/>
          <w:sz w:val="19"/>
          <w:szCs w:val="19"/>
        </w:rPr>
        <w:t>true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"10 seconds until your order is shipped"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Calls for a ten second timer</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TenSecondTimer();</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Finds  and displays the users order from within hash 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table-&gt;Find(Inputkey);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"Your order has been shipped"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(CancelTransaction == </w:t>
      </w:r>
      <w:r>
        <w:rPr>
          <w:rFonts w:ascii="Consolas" w:hAnsi="Consolas" w:cs="Consolas"/>
          <w:color w:val="0000FF"/>
          <w:sz w:val="19"/>
          <w:szCs w:val="19"/>
        </w:rPr>
        <w:t>true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"Your order has been cancelled"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Deletes the users account from the hash 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table-&gt;Delete(Inputkey);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temporary account has been deleted"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system(</w:t>
      </w:r>
      <w:r>
        <w:rPr>
          <w:rFonts w:ascii="Consolas" w:hAnsi="Consolas" w:cs="Consolas"/>
          <w:color w:val="A31515"/>
          <w:sz w:val="19"/>
          <w:szCs w:val="19"/>
        </w:rPr>
        <w:t>"PAUSE"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A2C7E" w:rsidRPr="00FA2C7E" w:rsidRDefault="00FA2C7E" w:rsidP="00FA2C7E">
      <w:pPr>
        <w:rPr>
          <w:rFonts w:ascii="Consolas" w:hAnsi="Consolas" w:cs="Consolas"/>
          <w:color w:val="000000"/>
          <w:sz w:val="19"/>
          <w:szCs w:val="19"/>
        </w:rPr>
      </w:pPr>
      <w:r>
        <w:rPr>
          <w:rFonts w:ascii="Consolas" w:hAnsi="Consolas" w:cs="Consolas"/>
          <w:color w:val="000000"/>
          <w:sz w:val="19"/>
          <w:szCs w:val="19"/>
        </w:rPr>
        <w:t>}</w:t>
      </w:r>
    </w:p>
    <w:p w:rsidR="00A1288C" w:rsidRDefault="00A1288C" w:rsidP="00A1288C">
      <w:pPr>
        <w:pStyle w:val="Heading3"/>
      </w:pPr>
      <w:r>
        <w:lastRenderedPageBreak/>
        <w:t>Account.h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"string"</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key;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Username;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ID;</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Email;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Edition;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Day;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Month;</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Account constructor that defines the Account variables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Account(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Username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Email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Edition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Day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Month</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-&gt;key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-&gt;Username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Username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-&gt;ID = </w:t>
      </w:r>
      <w:r>
        <w:rPr>
          <w:rFonts w:ascii="Consolas" w:hAnsi="Consolas" w:cs="Consolas"/>
          <w:color w:val="808080"/>
          <w:sz w:val="19"/>
          <w:szCs w:val="19"/>
        </w:rPr>
        <w:t>ID</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-&gt;Email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Email</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-&gt;Edition = </w:t>
      </w:r>
      <w:r>
        <w:rPr>
          <w:rFonts w:ascii="Consolas" w:hAnsi="Consolas" w:cs="Consolas"/>
          <w:color w:val="808080"/>
          <w:sz w:val="19"/>
          <w:szCs w:val="19"/>
        </w:rPr>
        <w:t>Edition</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-&gt;Day = </w:t>
      </w:r>
      <w:r>
        <w:rPr>
          <w:rFonts w:ascii="Consolas" w:hAnsi="Consolas" w:cs="Consolas"/>
          <w:color w:val="808080"/>
          <w:sz w:val="19"/>
          <w:szCs w:val="19"/>
        </w:rPr>
        <w:t>Day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-&gt;Month = </w:t>
      </w:r>
      <w:r>
        <w:rPr>
          <w:rFonts w:ascii="Consolas" w:hAnsi="Consolas" w:cs="Consolas"/>
          <w:color w:val="808080"/>
          <w:sz w:val="19"/>
          <w:szCs w:val="19"/>
        </w:rPr>
        <w:t>Month</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1288C"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Pr="00FA2C7E" w:rsidRDefault="00FA2C7E" w:rsidP="00FA2C7E">
      <w:pPr>
        <w:autoSpaceDE w:val="0"/>
        <w:autoSpaceDN w:val="0"/>
        <w:adjustRightInd w:val="0"/>
        <w:spacing w:after="0" w:line="240" w:lineRule="auto"/>
        <w:rPr>
          <w:rFonts w:ascii="Consolas" w:hAnsi="Consolas" w:cs="Consolas"/>
          <w:color w:val="000000"/>
          <w:sz w:val="19"/>
          <w:szCs w:val="19"/>
        </w:rPr>
      </w:pPr>
    </w:p>
    <w:p w:rsidR="00A1288C" w:rsidRDefault="00A1288C" w:rsidP="00A1288C">
      <w:pPr>
        <w:pStyle w:val="Heading3"/>
      </w:pPr>
      <w:r>
        <w:t>Account.cpp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"stdafx.h"</w:t>
      </w:r>
    </w:p>
    <w:p w:rsidR="00A1288C" w:rsidRDefault="00FA2C7E" w:rsidP="00FA2C7E">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"Account.h"</w:t>
      </w:r>
    </w:p>
    <w:p w:rsidR="00A1288C" w:rsidRDefault="00A1288C" w:rsidP="00A1288C">
      <w:pPr>
        <w:pStyle w:val="Heading3"/>
      </w:pPr>
      <w:r>
        <w:t>HashTable.h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&lt;cstring&gt;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&lt;string&gt;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"Account.h"</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HashTable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Variables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size;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xml:space="preserve"> ** data;</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Functions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HashTable(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size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HashFunction(</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xml:space="preserve"> * Find(</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xml:space="preserve"> * Delete(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2B91AF"/>
          <w:sz w:val="19"/>
          <w:szCs w:val="19"/>
        </w:rPr>
        <w:t>Account</w:t>
      </w:r>
      <w:r>
        <w:rPr>
          <w:rFonts w:ascii="Consolas" w:hAnsi="Consolas" w:cs="Consolas"/>
          <w:color w:val="000000"/>
          <w:sz w:val="19"/>
          <w:szCs w:val="19"/>
        </w:rPr>
        <w:t xml:space="preserve"> *</w:t>
      </w:r>
      <w:r>
        <w:rPr>
          <w:rFonts w:ascii="Consolas" w:hAnsi="Consolas" w:cs="Consolas"/>
          <w:color w:val="808080"/>
          <w:sz w:val="19"/>
          <w:szCs w:val="19"/>
        </w:rPr>
        <w:t>item</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Display();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Sort();</w:t>
      </w:r>
    </w:p>
    <w:p w:rsidR="00A1288C" w:rsidRDefault="00FA2C7E" w:rsidP="00FA2C7E">
      <w:r>
        <w:rPr>
          <w:rFonts w:ascii="Consolas" w:hAnsi="Consolas" w:cs="Consolas"/>
          <w:color w:val="000000"/>
          <w:sz w:val="19"/>
          <w:szCs w:val="19"/>
        </w:rPr>
        <w:t>};</w:t>
      </w:r>
    </w:p>
    <w:p w:rsidR="00A1288C" w:rsidRPr="00A1288C" w:rsidRDefault="00A1288C" w:rsidP="00A1288C">
      <w:pPr>
        <w:pStyle w:val="Heading3"/>
      </w:pPr>
      <w:r>
        <w:lastRenderedPageBreak/>
        <w:t>HashTable.cpp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"stdafx.h"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"HashTable.h"</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Operator overloading &gt; so that the sort function sorts by Account ID's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8080"/>
          <w:sz w:val="19"/>
          <w:szCs w:val="19"/>
        </w:rPr>
        <w:t>operator&gt;</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 xml:space="preserve">&amp;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.ID &gt; </w:t>
      </w:r>
      <w:r>
        <w:rPr>
          <w:rFonts w:ascii="Consolas" w:hAnsi="Consolas" w:cs="Consolas"/>
          <w:color w:val="808080"/>
          <w:sz w:val="19"/>
          <w:szCs w:val="19"/>
        </w:rPr>
        <w:t>right</w:t>
      </w:r>
      <w:r>
        <w:rPr>
          <w:rFonts w:ascii="Consolas" w:hAnsi="Consolas" w:cs="Consolas"/>
          <w:color w:val="000000"/>
          <w:sz w:val="19"/>
          <w:szCs w:val="19"/>
        </w:rPr>
        <w:t>.ID;</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Operator overloading &lt; so that the sort function sorts by Account Date in Months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8080"/>
          <w:sz w:val="19"/>
          <w:szCs w:val="19"/>
        </w:rPr>
        <w:t>operator&lt;</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 xml:space="preserve">&amp;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.Month &lt; </w:t>
      </w:r>
      <w:r>
        <w:rPr>
          <w:rFonts w:ascii="Consolas" w:hAnsi="Consolas" w:cs="Consolas"/>
          <w:color w:val="808080"/>
          <w:sz w:val="19"/>
          <w:szCs w:val="19"/>
        </w:rPr>
        <w:t>right</w:t>
      </w:r>
      <w:r>
        <w:rPr>
          <w:rFonts w:ascii="Consolas" w:hAnsi="Consolas" w:cs="Consolas"/>
          <w:color w:val="000000"/>
          <w:sz w:val="19"/>
          <w:szCs w:val="19"/>
        </w:rPr>
        <w:t>.Month;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HashTable</w:t>
      </w:r>
      <w:r>
        <w:rPr>
          <w:rFonts w:ascii="Consolas" w:hAnsi="Consolas" w:cs="Consolas"/>
          <w:color w:val="000000"/>
          <w:sz w:val="19"/>
          <w:szCs w:val="19"/>
        </w:rPr>
        <w:t>::HashTable(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size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-&gt;size = </w:t>
      </w:r>
      <w:r>
        <w:rPr>
          <w:rFonts w:ascii="Consolas" w:hAnsi="Consolas" w:cs="Consolas"/>
          <w:color w:val="808080"/>
          <w:sz w:val="19"/>
          <w:szCs w:val="19"/>
        </w:rPr>
        <w:t>size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Defines data as a new set of accounts</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w:t>
      </w:r>
      <w:r>
        <w:rPr>
          <w:rFonts w:ascii="Consolas" w:hAnsi="Consolas" w:cs="Consolas"/>
          <w:color w:val="808080"/>
          <w:sz w:val="19"/>
          <w:szCs w:val="19"/>
        </w:rPr>
        <w:t>size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0; n &lt; </w:t>
      </w:r>
      <w:r>
        <w:rPr>
          <w:rFonts w:ascii="Consolas" w:hAnsi="Consolas" w:cs="Consolas"/>
          <w:color w:val="808080"/>
          <w:sz w:val="19"/>
          <w:szCs w:val="19"/>
        </w:rPr>
        <w:t>size</w:t>
      </w:r>
      <w:r>
        <w:rPr>
          <w:rFonts w:ascii="Consolas" w:hAnsi="Consolas" w:cs="Consolas"/>
          <w:color w:val="000000"/>
          <w:sz w:val="19"/>
          <w:szCs w:val="19"/>
        </w:rPr>
        <w:t xml:space="preserve">; n++)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data[n] = </w:t>
      </w:r>
      <w:r>
        <w:rPr>
          <w:rFonts w:ascii="Consolas" w:hAnsi="Consolas" w:cs="Consolas"/>
          <w:color w:val="6F008A"/>
          <w:sz w:val="19"/>
          <w:szCs w:val="19"/>
        </w:rPr>
        <w:t>NULL</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HashTable</w:t>
      </w:r>
      <w:r>
        <w:rPr>
          <w:rFonts w:ascii="Consolas" w:hAnsi="Consolas" w:cs="Consolas"/>
          <w:color w:val="000000"/>
          <w:sz w:val="19"/>
          <w:szCs w:val="19"/>
        </w:rPr>
        <w:t>::HashFunction(</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sum = 0;</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0; n &lt; </w:t>
      </w:r>
      <w:r>
        <w:rPr>
          <w:rFonts w:ascii="Consolas" w:hAnsi="Consolas" w:cs="Consolas"/>
          <w:color w:val="808080"/>
          <w:sz w:val="19"/>
          <w:szCs w:val="19"/>
        </w:rPr>
        <w:t>key</w:t>
      </w:r>
      <w:r>
        <w:rPr>
          <w:rFonts w:ascii="Consolas" w:hAnsi="Consolas" w:cs="Consolas"/>
          <w:color w:val="000000"/>
          <w:sz w:val="19"/>
          <w:szCs w:val="19"/>
        </w:rPr>
        <w:t xml:space="preserve">.length(); n++)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Increments sum based on key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sum +=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808080"/>
          <w:sz w:val="19"/>
          <w:szCs w:val="19"/>
        </w:rPr>
        <w:t>key</w:t>
      </w:r>
      <w:r>
        <w:rPr>
          <w:rFonts w:ascii="Consolas" w:hAnsi="Consolas" w:cs="Consolas"/>
          <w:color w:val="008080"/>
          <w:sz w:val="19"/>
          <w:szCs w:val="19"/>
        </w:rPr>
        <w:t>[</w:t>
      </w:r>
      <w:r>
        <w:rPr>
          <w:rFonts w:ascii="Consolas" w:hAnsi="Consolas" w:cs="Consolas"/>
          <w:color w:val="000000"/>
          <w:sz w:val="19"/>
          <w:szCs w:val="19"/>
        </w:rPr>
        <w:t>n</w:t>
      </w:r>
      <w:r>
        <w:rPr>
          <w:rFonts w:ascii="Consolas" w:hAnsi="Consolas" w:cs="Consolas"/>
          <w:color w:val="008080"/>
          <w:sz w:val="19"/>
          <w:szCs w:val="19"/>
        </w:rPr>
        <w:t>]</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Returns the size of the hash table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sum % size;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Account</w:t>
      </w:r>
      <w:r>
        <w:rPr>
          <w:rFonts w:ascii="Consolas" w:hAnsi="Consolas" w:cs="Consolas"/>
          <w:color w:val="000000"/>
          <w:sz w:val="19"/>
          <w:szCs w:val="19"/>
        </w:rPr>
        <w:t xml:space="preserve"> * </w:t>
      </w:r>
      <w:r>
        <w:rPr>
          <w:rFonts w:ascii="Consolas" w:hAnsi="Consolas" w:cs="Consolas"/>
          <w:color w:val="2B91AF"/>
          <w:sz w:val="19"/>
          <w:szCs w:val="19"/>
        </w:rPr>
        <w:t>HashTable</w:t>
      </w:r>
      <w:r>
        <w:rPr>
          <w:rFonts w:ascii="Consolas" w:hAnsi="Consolas" w:cs="Consolas"/>
          <w:color w:val="000000"/>
          <w:sz w:val="19"/>
          <w:szCs w:val="19"/>
        </w:rPr>
        <w:t>::Find(</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hash = HashFunction(</w:t>
      </w:r>
      <w:r>
        <w:rPr>
          <w:rFonts w:ascii="Consolas" w:hAnsi="Consolas" w:cs="Consolas"/>
          <w:color w:val="808080"/>
          <w:sz w:val="19"/>
          <w:szCs w:val="19"/>
        </w:rPr>
        <w:t>key</w:t>
      </w:r>
      <w:r>
        <w:rPr>
          <w:rFonts w:ascii="Consolas" w:hAnsi="Consolas" w:cs="Consolas"/>
          <w:color w:val="000000"/>
          <w:sz w:val="19"/>
          <w:szCs w:val="19"/>
        </w:rPr>
        <w:t>.c_str());</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Iterates comparing Accounts to the key until no more Accounts remain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(data[hash] != </w:t>
      </w:r>
      <w:r>
        <w:rPr>
          <w:rFonts w:ascii="Consolas" w:hAnsi="Consolas" w:cs="Consolas"/>
          <w:color w:val="6F008A"/>
          <w:sz w:val="19"/>
          <w:szCs w:val="19"/>
        </w:rPr>
        <w:t>NULL</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Compares an Account key with key passed to the Find function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(data[hash]-&gt;key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Outputs the Account data found</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"ID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data[hash]-&gt;ID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data[hash]-&gt;Username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data[hash]-&gt;Email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Edition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data[hash]-&gt;Edition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Date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data[hash]-&gt;Day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data[hash]-&gt;Month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"/2018"</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data[hash];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Moves onto next Account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 %= size;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HashTable</w:t>
      </w:r>
      <w:r>
        <w:rPr>
          <w:rFonts w:ascii="Consolas" w:hAnsi="Consolas" w:cs="Consolas"/>
          <w:color w:val="000000"/>
          <w:sz w:val="19"/>
          <w:szCs w:val="19"/>
        </w:rPr>
        <w:t>::Insert(</w:t>
      </w:r>
      <w:r>
        <w:rPr>
          <w:rFonts w:ascii="Consolas" w:hAnsi="Consolas" w:cs="Consolas"/>
          <w:color w:val="2B91AF"/>
          <w:sz w:val="19"/>
          <w:szCs w:val="19"/>
        </w:rPr>
        <w:t>Account</w:t>
      </w:r>
      <w:r>
        <w:rPr>
          <w:rFonts w:ascii="Consolas" w:hAnsi="Consolas" w:cs="Consolas"/>
          <w:color w:val="000000"/>
          <w:sz w:val="19"/>
          <w:szCs w:val="19"/>
        </w:rPr>
        <w:t xml:space="preserve"> * </w:t>
      </w:r>
      <w:r>
        <w:rPr>
          <w:rFonts w:ascii="Consolas" w:hAnsi="Consolas" w:cs="Consolas"/>
          <w:color w:val="808080"/>
          <w:sz w:val="19"/>
          <w:szCs w:val="19"/>
        </w:rPr>
        <w:t>item</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Assigns key to new Account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key = </w:t>
      </w:r>
      <w:r>
        <w:rPr>
          <w:rFonts w:ascii="Consolas" w:hAnsi="Consolas" w:cs="Consolas"/>
          <w:color w:val="808080"/>
          <w:sz w:val="19"/>
          <w:szCs w:val="19"/>
        </w:rPr>
        <w:t>item</w:t>
      </w:r>
      <w:r>
        <w:rPr>
          <w:rFonts w:ascii="Consolas" w:hAnsi="Consolas" w:cs="Consolas"/>
          <w:color w:val="000000"/>
          <w:sz w:val="19"/>
          <w:szCs w:val="19"/>
        </w:rPr>
        <w:t>-&gt;key;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Calls to the hash function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hash = HashFunction(key.c_str());</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(data[hash] != </w:t>
      </w:r>
      <w:r>
        <w:rPr>
          <w:rFonts w:ascii="Consolas" w:hAnsi="Consolas" w:cs="Consolas"/>
          <w:color w:val="6F008A"/>
          <w:sz w:val="19"/>
          <w:szCs w:val="19"/>
        </w:rPr>
        <w:t>NULL</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 %= size;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Assigns new item to the correct data hash location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data[hash] = </w:t>
      </w:r>
      <w:r>
        <w:rPr>
          <w:rFonts w:ascii="Consolas" w:hAnsi="Consolas" w:cs="Consolas"/>
          <w:color w:val="808080"/>
          <w:sz w:val="19"/>
          <w:szCs w:val="19"/>
        </w:rPr>
        <w:t>item</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Account</w:t>
      </w:r>
      <w:r>
        <w:rPr>
          <w:rFonts w:ascii="Consolas" w:hAnsi="Consolas" w:cs="Consolas"/>
          <w:color w:val="000000"/>
          <w:sz w:val="19"/>
          <w:szCs w:val="19"/>
        </w:rPr>
        <w:t xml:space="preserve"> * </w:t>
      </w:r>
      <w:r>
        <w:rPr>
          <w:rFonts w:ascii="Consolas" w:hAnsi="Consolas" w:cs="Consolas"/>
          <w:color w:val="2B91AF"/>
          <w:sz w:val="19"/>
          <w:szCs w:val="19"/>
        </w:rPr>
        <w:t>HashTable</w:t>
      </w:r>
      <w:r>
        <w:rPr>
          <w:rFonts w:ascii="Consolas" w:hAnsi="Consolas" w:cs="Consolas"/>
          <w:color w:val="000000"/>
          <w:sz w:val="19"/>
          <w:szCs w:val="19"/>
        </w:rPr>
        <w:t>::Delete(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Calls to hash function</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hash = HashFunction(</w:t>
      </w:r>
      <w:r>
        <w:rPr>
          <w:rFonts w:ascii="Consolas" w:hAnsi="Consolas" w:cs="Consolas"/>
          <w:color w:val="808080"/>
          <w:sz w:val="19"/>
          <w:szCs w:val="19"/>
        </w:rPr>
        <w:t>key</w:t>
      </w:r>
      <w:r>
        <w:rPr>
          <w:rFonts w:ascii="Consolas" w:hAnsi="Consolas" w:cs="Consolas"/>
          <w:color w:val="000000"/>
          <w:sz w:val="19"/>
          <w:szCs w:val="19"/>
        </w:rPr>
        <w:t>.c_str());</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(data[hash] != </w:t>
      </w:r>
      <w:r>
        <w:rPr>
          <w:rFonts w:ascii="Consolas" w:hAnsi="Consolas" w:cs="Consolas"/>
          <w:color w:val="6F008A"/>
          <w:sz w:val="19"/>
          <w:szCs w:val="19"/>
        </w:rPr>
        <w:t>NULL</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Compares to see if key passed to function mataches a key in the hash table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(data[hash]-&gt;key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xml:space="preserve"> * temp = data[hash];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Deletes account with matching key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data[hash] = </w:t>
      </w:r>
      <w:r>
        <w:rPr>
          <w:rFonts w:ascii="Consolas" w:hAnsi="Consolas" w:cs="Consolas"/>
          <w:color w:val="6F008A"/>
          <w:sz w:val="19"/>
          <w:szCs w:val="19"/>
        </w:rPr>
        <w:t>NULL</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Returns a temp account to use to inform the user of the deleted account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temp;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Moves onto next account to compare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hash %= size;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HashTable</w:t>
      </w:r>
      <w:r>
        <w:rPr>
          <w:rFonts w:ascii="Consolas" w:hAnsi="Consolas" w:cs="Consolas"/>
          <w:color w:val="000000"/>
          <w:sz w:val="19"/>
          <w:szCs w:val="19"/>
        </w:rPr>
        <w:t>::Display()</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0; n &lt; size; n++)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(data[n] != </w:t>
      </w:r>
      <w:r>
        <w:rPr>
          <w:rFonts w:ascii="Consolas" w:hAnsi="Consolas" w:cs="Consolas"/>
          <w:color w:val="6F008A"/>
          <w:sz w:val="19"/>
          <w:szCs w:val="19"/>
        </w:rPr>
        <w:t>NULL</w:t>
      </w:r>
      <w:r>
        <w:rPr>
          <w:rFonts w:ascii="Consolas" w:hAnsi="Consolas" w:cs="Consolas"/>
          <w:color w:val="000000"/>
          <w:sz w:val="19"/>
          <w:szCs w:val="19"/>
        </w:rPr>
        <w:t xml:space="preserve">)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Displays the hash table</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"ID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data[n]-&gt;ID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data[n]-&gt;Username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data[n]-&gt;Email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Edition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data[n]-&gt;Edition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Date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data[n]-&gt;Day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data[n]-&gt;Month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"/2018"</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HashTable</w:t>
      </w:r>
      <w:r>
        <w:rPr>
          <w:rFonts w:ascii="Consolas" w:hAnsi="Consolas" w:cs="Consolas"/>
          <w:color w:val="000000"/>
          <w:sz w:val="19"/>
          <w:szCs w:val="19"/>
        </w:rPr>
        <w:t>::Sort()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sorted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Iterates comparing each account until they have all been compared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size; i++)</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Sorted modifys the algorithm to exit when no change needs to be made in the inner loop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(sorted);</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sorted = </w:t>
      </w:r>
      <w:r>
        <w:rPr>
          <w:rFonts w:ascii="Consolas" w:hAnsi="Consolas" w:cs="Consolas"/>
          <w:color w:val="0000FF"/>
          <w:sz w:val="19"/>
          <w:szCs w:val="19"/>
        </w:rPr>
        <w:t>true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(size - 1); j++)</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Swaps to sort ID using the &gt; operator overloader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(data[j] &gt; data[j + 1])</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temp = data[j + 1];</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data[j + 1] = data[j];</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data[j] = temp;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sorted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Swaps to sort Date using the &lt; operator overloader </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(data[j + 1] &lt; data[j])</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temp = data[j + 1];</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data[j + 1] = data[j];</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data[j] = temp;</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sorted = </w:t>
      </w:r>
      <w:r>
        <w:rPr>
          <w:rFonts w:ascii="Consolas" w:hAnsi="Consolas" w:cs="Consolas"/>
          <w:color w:val="0000FF"/>
          <w:sz w:val="19"/>
          <w:szCs w:val="19"/>
        </w:rPr>
        <w:t>false</w:t>
      </w:r>
      <w:r>
        <w:rPr>
          <w:rFonts w:ascii="Consolas" w:hAnsi="Consolas" w:cs="Consolas"/>
          <w:color w:val="000000"/>
          <w:sz w:val="19"/>
          <w:szCs w:val="19"/>
        </w:rPr>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A2C7E" w:rsidRDefault="00FA2C7E" w:rsidP="00FA2C7E">
      <w:pPr>
        <w:autoSpaceDE w:val="0"/>
        <w:autoSpaceDN w:val="0"/>
        <w:adjustRightInd w:val="0"/>
        <w:spacing w:after="0" w:line="240" w:lineRule="auto"/>
        <w:rPr>
          <w:rFonts w:ascii="Consolas" w:hAnsi="Consolas" w:cs="Consolas"/>
          <w:color w:val="000000"/>
          <w:sz w:val="19"/>
          <w:szCs w:val="19"/>
        </w:rPr>
      </w:pPr>
    </w:p>
    <w:p w:rsidR="00071BCD" w:rsidRPr="00071BCD" w:rsidRDefault="00FA2C7E" w:rsidP="00FA2C7E">
      <w:r>
        <w:rPr>
          <w:rFonts w:ascii="Consolas" w:hAnsi="Consolas" w:cs="Consolas"/>
          <w:color w:val="000000"/>
          <w:sz w:val="19"/>
          <w:szCs w:val="19"/>
        </w:rPr>
        <w:t>}</w:t>
      </w:r>
    </w:p>
    <w:p w:rsidR="00071BCD" w:rsidRPr="00071BCD" w:rsidRDefault="00071BCD" w:rsidP="00071BCD"/>
    <w:p w:rsidR="00071BCD" w:rsidRPr="00071BCD" w:rsidRDefault="00071BCD" w:rsidP="00071BCD"/>
    <w:p w:rsidR="00071BCD" w:rsidRPr="00071BCD" w:rsidRDefault="00071BCD" w:rsidP="00071BCD"/>
    <w:p w:rsidR="00071BCD" w:rsidRPr="00071BCD" w:rsidRDefault="00071BCD" w:rsidP="00071BCD"/>
    <w:p w:rsidR="00071BCD" w:rsidRPr="00071BCD" w:rsidRDefault="00071BCD" w:rsidP="00071BCD"/>
    <w:p w:rsidR="00071BCD" w:rsidRPr="00071BCD" w:rsidRDefault="00071BCD" w:rsidP="00071BCD"/>
    <w:p w:rsidR="00071BCD" w:rsidRPr="00071BCD" w:rsidRDefault="00071BCD" w:rsidP="00071BCD"/>
    <w:sectPr w:rsidR="00071BCD" w:rsidRPr="00071BCD">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1CC" w:rsidRDefault="006051CC" w:rsidP="00FA2C7E">
      <w:pPr>
        <w:spacing w:after="0" w:line="240" w:lineRule="auto"/>
      </w:pPr>
      <w:r>
        <w:separator/>
      </w:r>
    </w:p>
  </w:endnote>
  <w:endnote w:type="continuationSeparator" w:id="0">
    <w:p w:rsidR="006051CC" w:rsidRDefault="006051CC" w:rsidP="00FA2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5737038"/>
      <w:docPartObj>
        <w:docPartGallery w:val="Page Numbers (Bottom of Page)"/>
        <w:docPartUnique/>
      </w:docPartObj>
    </w:sdtPr>
    <w:sdtContent>
      <w:sdt>
        <w:sdtPr>
          <w:id w:val="-1705238520"/>
          <w:docPartObj>
            <w:docPartGallery w:val="Page Numbers (Top of Page)"/>
            <w:docPartUnique/>
          </w:docPartObj>
        </w:sdtPr>
        <w:sdtContent>
          <w:p w:rsidR="00CC72FB" w:rsidRDefault="00CC72F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16</w:t>
            </w:r>
            <w:r>
              <w:rPr>
                <w:b/>
                <w:bCs/>
                <w:sz w:val="24"/>
                <w:szCs w:val="24"/>
              </w:rPr>
              <w:fldChar w:fldCharType="end"/>
            </w:r>
          </w:p>
        </w:sdtContent>
      </w:sdt>
    </w:sdtContent>
  </w:sdt>
  <w:p w:rsidR="00CC72FB" w:rsidRDefault="00CC7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1CC" w:rsidRDefault="006051CC" w:rsidP="00FA2C7E">
      <w:pPr>
        <w:spacing w:after="0" w:line="240" w:lineRule="auto"/>
      </w:pPr>
      <w:r>
        <w:separator/>
      </w:r>
    </w:p>
  </w:footnote>
  <w:footnote w:type="continuationSeparator" w:id="0">
    <w:p w:rsidR="006051CC" w:rsidRDefault="006051CC" w:rsidP="00FA2C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7E" w:rsidRDefault="00FA2C7E">
    <w:pPr>
      <w:pStyle w:val="Header"/>
    </w:pPr>
    <w:r>
      <w:t>Luke Foster – 21519352</w:t>
    </w:r>
    <w:r>
      <w:tab/>
    </w:r>
    <w:r>
      <w:tab/>
      <w:t>25/05/2018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3C7E59"/>
    <w:multiLevelType w:val="hybridMultilevel"/>
    <w:tmpl w:val="D82A73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242"/>
    <w:rsid w:val="00071BCD"/>
    <w:rsid w:val="000C3532"/>
    <w:rsid w:val="000D0DC2"/>
    <w:rsid w:val="000D2FF2"/>
    <w:rsid w:val="000D59B9"/>
    <w:rsid w:val="000D5A95"/>
    <w:rsid w:val="00102C6A"/>
    <w:rsid w:val="0010382C"/>
    <w:rsid w:val="0011088C"/>
    <w:rsid w:val="00141621"/>
    <w:rsid w:val="001632E5"/>
    <w:rsid w:val="00174720"/>
    <w:rsid w:val="00192C18"/>
    <w:rsid w:val="001A6651"/>
    <w:rsid w:val="001A7363"/>
    <w:rsid w:val="001C41AB"/>
    <w:rsid w:val="00234D6D"/>
    <w:rsid w:val="00241568"/>
    <w:rsid w:val="00244B09"/>
    <w:rsid w:val="002B279F"/>
    <w:rsid w:val="002C7304"/>
    <w:rsid w:val="00300FD7"/>
    <w:rsid w:val="00302DCF"/>
    <w:rsid w:val="00321D8D"/>
    <w:rsid w:val="00351BB0"/>
    <w:rsid w:val="0039330D"/>
    <w:rsid w:val="003C0285"/>
    <w:rsid w:val="003C2F89"/>
    <w:rsid w:val="003E522D"/>
    <w:rsid w:val="00430DD0"/>
    <w:rsid w:val="004368B6"/>
    <w:rsid w:val="004663C9"/>
    <w:rsid w:val="0048194F"/>
    <w:rsid w:val="004A3AA2"/>
    <w:rsid w:val="004B74FB"/>
    <w:rsid w:val="00503EE5"/>
    <w:rsid w:val="0052599A"/>
    <w:rsid w:val="00553FA1"/>
    <w:rsid w:val="0057064D"/>
    <w:rsid w:val="005753A6"/>
    <w:rsid w:val="005A194A"/>
    <w:rsid w:val="005B10C7"/>
    <w:rsid w:val="006020A7"/>
    <w:rsid w:val="006051CC"/>
    <w:rsid w:val="00623DD1"/>
    <w:rsid w:val="006257BD"/>
    <w:rsid w:val="006629FA"/>
    <w:rsid w:val="006C088F"/>
    <w:rsid w:val="00751E6F"/>
    <w:rsid w:val="00783358"/>
    <w:rsid w:val="007C5C6F"/>
    <w:rsid w:val="0081587E"/>
    <w:rsid w:val="00842DDD"/>
    <w:rsid w:val="008B0255"/>
    <w:rsid w:val="00917142"/>
    <w:rsid w:val="009321C2"/>
    <w:rsid w:val="00937406"/>
    <w:rsid w:val="0098446A"/>
    <w:rsid w:val="009A2237"/>
    <w:rsid w:val="009A3718"/>
    <w:rsid w:val="009C7F65"/>
    <w:rsid w:val="009D01A8"/>
    <w:rsid w:val="00A10C1A"/>
    <w:rsid w:val="00A1288C"/>
    <w:rsid w:val="00A26ABE"/>
    <w:rsid w:val="00B260B3"/>
    <w:rsid w:val="00B61BF5"/>
    <w:rsid w:val="00B733E4"/>
    <w:rsid w:val="00B84596"/>
    <w:rsid w:val="00BA30E1"/>
    <w:rsid w:val="00BC0242"/>
    <w:rsid w:val="00BC0F45"/>
    <w:rsid w:val="00C1488D"/>
    <w:rsid w:val="00C471F1"/>
    <w:rsid w:val="00C50B64"/>
    <w:rsid w:val="00C54638"/>
    <w:rsid w:val="00CC72FB"/>
    <w:rsid w:val="00CD7E0D"/>
    <w:rsid w:val="00CE19F7"/>
    <w:rsid w:val="00D037D0"/>
    <w:rsid w:val="00D10B4B"/>
    <w:rsid w:val="00D136A2"/>
    <w:rsid w:val="00D23895"/>
    <w:rsid w:val="00D564B0"/>
    <w:rsid w:val="00D768FB"/>
    <w:rsid w:val="00D9429A"/>
    <w:rsid w:val="00DA1D48"/>
    <w:rsid w:val="00DB33E1"/>
    <w:rsid w:val="00DC51F7"/>
    <w:rsid w:val="00DC72DD"/>
    <w:rsid w:val="00E11571"/>
    <w:rsid w:val="00E20826"/>
    <w:rsid w:val="00E34F25"/>
    <w:rsid w:val="00E3622B"/>
    <w:rsid w:val="00F34824"/>
    <w:rsid w:val="00F5145A"/>
    <w:rsid w:val="00F61D2A"/>
    <w:rsid w:val="00FA2C7E"/>
    <w:rsid w:val="00FD521B"/>
    <w:rsid w:val="00FE08AA"/>
    <w:rsid w:val="00FE66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26FAE"/>
  <w15:docId w15:val="{9C5B1054-28B1-4AC6-9E43-9D79EF1CA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57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2C1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C72D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02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024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1488D"/>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6257BD"/>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10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92C18"/>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A26A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ABE"/>
    <w:rPr>
      <w:rFonts w:ascii="Tahoma" w:hAnsi="Tahoma" w:cs="Tahoma"/>
      <w:sz w:val="16"/>
      <w:szCs w:val="16"/>
    </w:rPr>
  </w:style>
  <w:style w:type="character" w:customStyle="1" w:styleId="Heading3Char">
    <w:name w:val="Heading 3 Char"/>
    <w:basedOn w:val="DefaultParagraphFont"/>
    <w:link w:val="Heading3"/>
    <w:uiPriority w:val="9"/>
    <w:rsid w:val="00DC72DD"/>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FA2C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2C7E"/>
  </w:style>
  <w:style w:type="paragraph" w:styleId="Footer">
    <w:name w:val="footer"/>
    <w:basedOn w:val="Normal"/>
    <w:link w:val="FooterChar"/>
    <w:uiPriority w:val="99"/>
    <w:unhideWhenUsed/>
    <w:rsid w:val="00FA2C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2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8CF96C27</Template>
  <TotalTime>925</TotalTime>
  <Pages>16</Pages>
  <Words>2323</Words>
  <Characters>13244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Luke Foster</cp:lastModifiedBy>
  <cp:revision>67</cp:revision>
  <dcterms:created xsi:type="dcterms:W3CDTF">2018-05-22T19:04:00Z</dcterms:created>
  <dcterms:modified xsi:type="dcterms:W3CDTF">2018-05-25T12:08:00Z</dcterms:modified>
</cp:coreProperties>
</file>