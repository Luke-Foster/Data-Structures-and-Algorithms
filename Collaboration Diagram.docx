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3D" w:rsidRDefault="002C343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81AFB1" wp14:editId="463E19CE">
                <wp:simplePos x="0" y="0"/>
                <wp:positionH relativeFrom="margin">
                  <wp:posOffset>-6350</wp:posOffset>
                </wp:positionH>
                <wp:positionV relativeFrom="paragraph">
                  <wp:posOffset>5003800</wp:posOffset>
                </wp:positionV>
                <wp:extent cx="5591175" cy="4000500"/>
                <wp:effectExtent l="19050" t="1905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4000500"/>
                          <a:chOff x="0" y="0"/>
                          <a:chExt cx="5591175" cy="40005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5591175" cy="40005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66700" y="1133475"/>
                            <a:ext cx="50482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6DB80" id="Group 4" o:spid="_x0000_s1026" style="position:absolute;margin-left:-.5pt;margin-top:394pt;width:440.25pt;height:315pt;z-index:251661312;mso-position-horizontal-relative:margin" coordsize="5591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">
                <v:oval id="Oval 5" o:spid="_x0000_s1027" style="position:absolute;width:55911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" filled="f" strokecolor="black [3213]" strokeweight="2.25pt">
                  <v:stroke dashstyle="1 1" joinstyle="miter"/>
                </v:oval>
                <v:line id="Straight Connector 6" o:spid="_x0000_s1028" style="position:absolute;visibility:visible;mso-wrap-style:square" from="2667,11334" to="53149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" strokecolor="black [3213]" strokeweight="2.25pt">
                  <v:stroke dashstyle="1 1" joinstyle="miter"/>
                </v:line>
                <w10:wrap anchorx="margin"/>
              </v:group>
            </w:pict>
          </mc:Fallback>
        </mc:AlternateContent>
      </w:r>
      <w:r w:rsidR="001C6ED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17C19" wp14:editId="12A2918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591175" cy="4000500"/>
                <wp:effectExtent l="19050" t="1905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4000500"/>
                          <a:chOff x="0" y="0"/>
                          <a:chExt cx="5591175" cy="40005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5591175" cy="40005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66700" y="1133475"/>
                            <a:ext cx="50482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97360" id="Group 3" o:spid="_x0000_s1026" style="position:absolute;margin-left:0;margin-top:1.5pt;width:440.25pt;height:315pt;z-index:251659264;mso-position-horizontal-relative:margin" coordsize="5591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">
                <v:oval id="Oval 1" o:spid="_x0000_s1027" style="position:absolute;width:55911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" filled="f" strokecolor="black [3213]" strokeweight="2.25pt">
                  <v:stroke dashstyle="1 1" joinstyle="miter"/>
                </v:oval>
                <v:line id="Straight Connector 2" o:spid="_x0000_s1028" style="position:absolute;visibility:visible;mso-wrap-style:square" from="2667,11334" to="53149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" strokecolor="black [3213]" strokeweight="2.25pt">
                  <v:stroke dashstyle="1 1" joinstyle="miter"/>
                </v:line>
                <w10:wrap anchorx="margin"/>
              </v:group>
            </w:pict>
          </mc:Fallback>
        </mc:AlternateContent>
      </w:r>
    </w:p>
    <w:p w:rsidR="002C343D" w:rsidRPr="002C343D" w:rsidRDefault="001C6EDB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18A78" wp14:editId="5E79C5FB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1746250" cy="485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EDB" w:rsidRPr="00AD6343" w:rsidRDefault="004D47DE" w:rsidP="001C6EDB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18A7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2.5pt;width:137.5pt;height:38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" filled="f" stroked="f" strokeweight=".5pt">
                <v:textbox>
                  <w:txbxContent>
                    <w:p w:rsidR="001C6EDB" w:rsidRPr="00AD6343" w:rsidRDefault="004D47DE" w:rsidP="001C6EDB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43D" w:rsidRPr="002C343D" w:rsidRDefault="002C343D" w:rsidP="002C343D"/>
    <w:p w:rsidR="002C343D" w:rsidRPr="002C343D" w:rsidRDefault="002C343D" w:rsidP="002C343D"/>
    <w:p w:rsidR="002C343D" w:rsidRPr="002C343D" w:rsidRDefault="002C343D" w:rsidP="002C343D"/>
    <w:p w:rsidR="002C343D" w:rsidRPr="002C343D" w:rsidRDefault="008D217A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5E13C" wp14:editId="59DEA74B">
                <wp:simplePos x="0" y="0"/>
                <wp:positionH relativeFrom="margin">
                  <wp:posOffset>3987800</wp:posOffset>
                </wp:positionH>
                <wp:positionV relativeFrom="paragraph">
                  <wp:posOffset>83185</wp:posOffset>
                </wp:positionV>
                <wp:extent cx="1403350" cy="447675"/>
                <wp:effectExtent l="0" t="0" r="2540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7DE" w:rsidRPr="00C202A9" w:rsidRDefault="004D47DE" w:rsidP="004D47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E13C" id="Rectangle 49" o:spid="_x0000_s1027" style="position:absolute;margin-left:314pt;margin-top:6.55pt;width:110.5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" filled="f" strokecolor="black [3213]" strokeweight="1.5pt">
                <v:textbox>
                  <w:txbxContent>
                    <w:p w:rsidR="004D47DE" w:rsidRPr="00C202A9" w:rsidRDefault="004D47DE" w:rsidP="004D47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E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117B5" wp14:editId="13F73520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1441450" cy="447675"/>
                <wp:effectExtent l="0" t="0" r="2540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EDB" w:rsidRPr="00C202A9" w:rsidRDefault="001C6EDB" w:rsidP="001C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4D47DE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117B5" id="Rectangle 11" o:spid="_x0000_s1028" style="position:absolute;margin-left:0;margin-top:6.55pt;width:113.5pt;height:35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" filled="f" strokecolor="black [3213]" strokeweight="1.5pt">
                <v:textbox>
                  <w:txbxContent>
                    <w:p w:rsidR="001C6EDB" w:rsidRPr="00C202A9" w:rsidRDefault="001C6EDB" w:rsidP="001C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r w:rsidR="004D47DE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E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9579B" wp14:editId="6BD2A94D">
                <wp:simplePos x="0" y="0"/>
                <wp:positionH relativeFrom="column">
                  <wp:posOffset>292100</wp:posOffset>
                </wp:positionH>
                <wp:positionV relativeFrom="paragraph">
                  <wp:posOffset>70485</wp:posOffset>
                </wp:positionV>
                <wp:extent cx="1441450" cy="44767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EDB" w:rsidRPr="00C202A9" w:rsidRDefault="001C6EDB" w:rsidP="001C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6D4188">
                              <w:rPr>
                                <w:color w:val="000000" w:themeColor="text1"/>
                              </w:rPr>
                              <w:t>User</w:t>
                            </w:r>
                            <w:r w:rsidR="004D47DE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579B" id="Rectangle 15" o:spid="_x0000_s1029" style="position:absolute;margin-left:23pt;margin-top:5.55pt;width:113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" filled="f" strokecolor="black [3213]" strokeweight="1.5pt">
                <v:textbox>
                  <w:txbxContent>
                    <w:p w:rsidR="001C6EDB" w:rsidRPr="00C202A9" w:rsidRDefault="001C6EDB" w:rsidP="001C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r w:rsidR="006D4188">
                        <w:rPr>
                          <w:color w:val="000000" w:themeColor="text1"/>
                        </w:rPr>
                        <w:t>User</w:t>
                      </w:r>
                      <w:r w:rsidR="004D47DE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:rsidR="002C343D" w:rsidRPr="002C343D" w:rsidRDefault="008B3913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5D003" wp14:editId="46D9CBC5">
                <wp:simplePos x="0" y="0"/>
                <wp:positionH relativeFrom="margin">
                  <wp:posOffset>2839886</wp:posOffset>
                </wp:positionH>
                <wp:positionV relativeFrom="paragraph">
                  <wp:posOffset>258058</wp:posOffset>
                </wp:positionV>
                <wp:extent cx="0" cy="106045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8AB9" id="Straight Connector 5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6pt,20.3pt" to="223.6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D21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CDC755" wp14:editId="1764F7D3">
                <wp:simplePos x="0" y="0"/>
                <wp:positionH relativeFrom="margin">
                  <wp:posOffset>3213100</wp:posOffset>
                </wp:positionH>
                <wp:positionV relativeFrom="paragraph">
                  <wp:posOffset>254635</wp:posOffset>
                </wp:positionV>
                <wp:extent cx="590550" cy="508000"/>
                <wp:effectExtent l="0" t="0" r="1905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5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FBBA" id="Straight Connector 74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pt,20.05pt" to="299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D21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841B5E" wp14:editId="421AA417">
                <wp:simplePos x="0" y="0"/>
                <wp:positionH relativeFrom="margin">
                  <wp:posOffset>3575050</wp:posOffset>
                </wp:positionH>
                <wp:positionV relativeFrom="paragraph">
                  <wp:posOffset>6985</wp:posOffset>
                </wp:positionV>
                <wp:extent cx="431800" cy="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E1C75" id="Straight Connector 5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5pt,.55pt" to="315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D47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F2DCD0" wp14:editId="090DE544">
                <wp:simplePos x="0" y="0"/>
                <wp:positionH relativeFrom="column">
                  <wp:posOffset>1771650</wp:posOffset>
                </wp:positionH>
                <wp:positionV relativeFrom="paragraph">
                  <wp:posOffset>241935</wp:posOffset>
                </wp:positionV>
                <wp:extent cx="368300" cy="279400"/>
                <wp:effectExtent l="0" t="0" r="317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2DE08" id="Straight Connector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9.05pt" to="168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1C6E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C85B0" wp14:editId="39219C3C">
                <wp:simplePos x="0" y="0"/>
                <wp:positionH relativeFrom="column">
                  <wp:posOffset>1727200</wp:posOffset>
                </wp:positionH>
                <wp:positionV relativeFrom="paragraph">
                  <wp:posOffset>6985</wp:posOffset>
                </wp:positionV>
                <wp:extent cx="4095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F4A4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.55pt" to="168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u92QEAAA4EAAAOAAAAZHJzL2Uyb0RvYy54bWysU8GO2yAQvVfqPyDujZ2oabt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2C343D" w:rsidRPr="002C343D" w:rsidRDefault="008D217A" w:rsidP="001C6EDB">
      <w:pPr>
        <w:jc w:val="center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625967" wp14:editId="770C9DF4">
                <wp:simplePos x="0" y="0"/>
                <wp:positionH relativeFrom="margin">
                  <wp:posOffset>3803650</wp:posOffset>
                </wp:positionH>
                <wp:positionV relativeFrom="paragraph">
                  <wp:posOffset>260985</wp:posOffset>
                </wp:positionV>
                <wp:extent cx="1416050" cy="447675"/>
                <wp:effectExtent l="0" t="0" r="1270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17A" w:rsidRPr="00C202A9" w:rsidRDefault="008D217A" w:rsidP="008D21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:CancelPreOrder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25967" id="Rectangle 73" o:spid="_x0000_s1030" style="position:absolute;left:0;text-align:left;margin-left:299.5pt;margin-top:20.55pt;width:111.5pt;height:35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" filled="f" strokecolor="black [3213]" strokeweight="1.5pt">
                <v:textbox>
                  <w:txbxContent>
                    <w:p w:rsidR="008D217A" w:rsidRPr="00C202A9" w:rsidRDefault="008D217A" w:rsidP="008D21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:CancelPreOrder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7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90929" wp14:editId="18114622">
                <wp:simplePos x="0" y="0"/>
                <wp:positionH relativeFrom="margin">
                  <wp:posOffset>679450</wp:posOffset>
                </wp:positionH>
                <wp:positionV relativeFrom="paragraph">
                  <wp:posOffset>235585</wp:posOffset>
                </wp:positionV>
                <wp:extent cx="1403350" cy="44767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EDB" w:rsidRPr="00C202A9" w:rsidRDefault="001C6EDB" w:rsidP="001C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6D4188">
                              <w:rPr>
                                <w:color w:val="000000" w:themeColor="text1"/>
                              </w:rPr>
                              <w:t>Insert</w:t>
                            </w:r>
                            <w:r w:rsidR="004D47DE">
                              <w:rPr>
                                <w:color w:val="000000" w:themeColor="text1"/>
                              </w:rPr>
                              <w:t>NewAccount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0929" id="Rectangle 20" o:spid="_x0000_s1031" style="position:absolute;left:0;text-align:left;margin-left:53.5pt;margin-top:18.55pt;width:110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" filled="f" strokecolor="black [3213]" strokeweight="1.5pt">
                <v:textbox>
                  <w:txbxContent>
                    <w:p w:rsidR="001C6EDB" w:rsidRPr="00C202A9" w:rsidRDefault="001C6EDB" w:rsidP="001C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r w:rsidR="006D4188">
                        <w:rPr>
                          <w:color w:val="000000" w:themeColor="text1"/>
                        </w:rPr>
                        <w:t>Insert</w:t>
                      </w:r>
                      <w:r w:rsidR="004D47DE">
                        <w:rPr>
                          <w:color w:val="000000" w:themeColor="text1"/>
                        </w:rPr>
                        <w:t>NewAccount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3D" w:rsidRPr="002C343D" w:rsidRDefault="002C343D" w:rsidP="002C343D"/>
    <w:p w:rsidR="002C343D" w:rsidRPr="002C343D" w:rsidRDefault="002C343D" w:rsidP="002C343D"/>
    <w:p w:rsidR="002C343D" w:rsidRPr="002C343D" w:rsidRDefault="004D47DE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28A38" wp14:editId="4E9D522C">
                <wp:simplePos x="0" y="0"/>
                <wp:positionH relativeFrom="margin">
                  <wp:posOffset>2157260</wp:posOffset>
                </wp:positionH>
                <wp:positionV relativeFrom="paragraph">
                  <wp:posOffset>166370</wp:posOffset>
                </wp:positionV>
                <wp:extent cx="1320800" cy="447675"/>
                <wp:effectExtent l="0" t="0" r="1270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EDB" w:rsidRPr="00C202A9" w:rsidRDefault="001C6EDB" w:rsidP="001C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4D47DE">
                              <w:rPr>
                                <w:color w:val="000000" w:themeColor="text1"/>
                              </w:rPr>
                              <w:t>View</w:t>
                            </w:r>
                            <w:r>
                              <w:rPr>
                                <w:color w:val="000000" w:themeColor="text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8A38" id="Rectangle 12" o:spid="_x0000_s1032" style="position:absolute;margin-left:169.85pt;margin-top:13.1pt;width:104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" filled="f" strokecolor="black [3213]" strokeweight="1.5pt">
                <v:textbox>
                  <w:txbxContent>
                    <w:p w:rsidR="001C6EDB" w:rsidRPr="00C202A9" w:rsidRDefault="001C6EDB" w:rsidP="001C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r w:rsidR="004D47DE">
                        <w:rPr>
                          <w:color w:val="000000" w:themeColor="text1"/>
                        </w:rPr>
                        <w:t>View</w:t>
                      </w:r>
                      <w:r>
                        <w:rPr>
                          <w:color w:val="000000" w:themeColor="text1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3D" w:rsidRPr="002C343D" w:rsidRDefault="002C343D" w:rsidP="002C343D"/>
    <w:p w:rsidR="002C343D" w:rsidRPr="002C343D" w:rsidRDefault="002C343D" w:rsidP="002C343D"/>
    <w:p w:rsidR="002C343D" w:rsidRPr="002C343D" w:rsidRDefault="002C343D" w:rsidP="002C343D"/>
    <w:p w:rsidR="002C343D" w:rsidRPr="002C343D" w:rsidRDefault="002C343D" w:rsidP="002C343D"/>
    <w:p w:rsidR="002C343D" w:rsidRPr="002C343D" w:rsidRDefault="002C343D" w:rsidP="002C343D"/>
    <w:p w:rsidR="002C343D" w:rsidRPr="002C343D" w:rsidRDefault="002C343D" w:rsidP="002C343D"/>
    <w:p w:rsidR="002C343D" w:rsidRPr="002C343D" w:rsidRDefault="002C343D" w:rsidP="002C343D"/>
    <w:p w:rsidR="002C343D" w:rsidRPr="002C343D" w:rsidRDefault="00BD7EBA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A037F" wp14:editId="4EC4DB01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1422400" cy="4857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EDB" w:rsidRPr="00AD6343" w:rsidRDefault="004D47DE" w:rsidP="001C6EDB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037F" id="Text Box 35" o:spid="_x0000_s1033" type="#_x0000_t202" style="position:absolute;margin-left:0;margin-top:17.15pt;width:112pt;height:38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" filled="f" stroked="f" strokeweight=".5pt">
                <v:textbox>
                  <w:txbxContent>
                    <w:p w:rsidR="001C6EDB" w:rsidRPr="00AD6343" w:rsidRDefault="004D47DE" w:rsidP="001C6EDB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43D" w:rsidRPr="002C343D" w:rsidRDefault="002C343D" w:rsidP="002C343D"/>
    <w:p w:rsidR="002C343D" w:rsidRPr="002C343D" w:rsidRDefault="002C343D" w:rsidP="002C343D"/>
    <w:p w:rsidR="002C343D" w:rsidRPr="002C343D" w:rsidRDefault="002C343D" w:rsidP="002C343D"/>
    <w:p w:rsidR="002C343D" w:rsidRPr="002C343D" w:rsidRDefault="001C6EDB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3CF32" wp14:editId="76907B0A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41450" cy="39370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EDB" w:rsidRPr="00C202A9" w:rsidRDefault="001C6EDB" w:rsidP="001C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4D47DE">
                              <w:rPr>
                                <w:color w:val="000000" w:themeColor="text1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CF32" id="Rectangle 37" o:spid="_x0000_s1034" style="position:absolute;margin-left:0;margin-top:7.7pt;width:113.5pt;height:31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" filled="f" strokecolor="black [3213]" strokeweight="1.5pt">
                <v:textbox>
                  <w:txbxContent>
                    <w:p w:rsidR="001C6EDB" w:rsidRPr="00C202A9" w:rsidRDefault="001C6EDB" w:rsidP="001C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r w:rsidR="004D47DE">
                        <w:rPr>
                          <w:color w:val="000000" w:themeColor="text1"/>
                        </w:rPr>
                        <w:t>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AB4F0B" wp14:editId="30044532">
                <wp:simplePos x="0" y="0"/>
                <wp:positionH relativeFrom="column">
                  <wp:posOffset>323850</wp:posOffset>
                </wp:positionH>
                <wp:positionV relativeFrom="paragraph">
                  <wp:posOffset>123191</wp:posOffset>
                </wp:positionV>
                <wp:extent cx="1441450" cy="39370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EDB" w:rsidRPr="00C202A9" w:rsidRDefault="001C6EDB" w:rsidP="001C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4D47DE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B4F0B" id="Rectangle 36" o:spid="_x0000_s1035" style="position:absolute;margin-left:25.5pt;margin-top:9.7pt;width:113.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" filled="f" strokecolor="black [3213]" strokeweight="1.5pt">
                <v:textbox>
                  <w:txbxContent>
                    <w:p w:rsidR="001C6EDB" w:rsidRPr="00C202A9" w:rsidRDefault="001C6EDB" w:rsidP="001C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r w:rsidR="004D47DE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2C343D" w:rsidRPr="002C343D" w:rsidRDefault="00BD7EBA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C638F" wp14:editId="797429A8">
                <wp:simplePos x="0" y="0"/>
                <wp:positionH relativeFrom="column">
                  <wp:posOffset>3295650</wp:posOffset>
                </wp:positionH>
                <wp:positionV relativeFrom="paragraph">
                  <wp:posOffset>212090</wp:posOffset>
                </wp:positionV>
                <wp:extent cx="571500" cy="698500"/>
                <wp:effectExtent l="0" t="0" r="190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98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5A971" id="Straight Connector 5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6.7pt" to="304.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626F1C" wp14:editId="5C4D8EE4">
                <wp:simplePos x="0" y="0"/>
                <wp:positionH relativeFrom="column">
                  <wp:posOffset>1854200</wp:posOffset>
                </wp:positionH>
                <wp:positionV relativeFrom="paragraph">
                  <wp:posOffset>212090</wp:posOffset>
                </wp:positionV>
                <wp:extent cx="476250" cy="711200"/>
                <wp:effectExtent l="0" t="0" r="190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11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413AA" id="Straight Connector 5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6.7pt" to="183.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4061D3" wp14:editId="24F59A25">
                <wp:simplePos x="0" y="0"/>
                <wp:positionH relativeFrom="column">
                  <wp:posOffset>1771650</wp:posOffset>
                </wp:positionH>
                <wp:positionV relativeFrom="paragraph">
                  <wp:posOffset>8890</wp:posOffset>
                </wp:positionV>
                <wp:extent cx="368300" cy="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56BB" id="Straight Connector 4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.7pt" to="16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p w:rsidR="002C343D" w:rsidRPr="002C343D" w:rsidRDefault="002C343D" w:rsidP="002C343D"/>
    <w:p w:rsidR="002C343D" w:rsidRPr="002C343D" w:rsidRDefault="002C343D" w:rsidP="002C343D"/>
    <w:p w:rsidR="002C343D" w:rsidRPr="002C343D" w:rsidRDefault="00BD7EBA" w:rsidP="002C34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6344D6" wp14:editId="2C54B217">
                <wp:simplePos x="0" y="0"/>
                <wp:positionH relativeFrom="margin">
                  <wp:posOffset>1154430</wp:posOffset>
                </wp:positionH>
                <wp:positionV relativeFrom="paragraph">
                  <wp:posOffset>66675</wp:posOffset>
                </wp:positionV>
                <wp:extent cx="1441450" cy="39370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DF0" w:rsidRPr="00C202A9" w:rsidRDefault="00D50DF0" w:rsidP="00D50D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CA21F3">
                              <w:rPr>
                                <w:color w:val="000000" w:themeColor="text1"/>
                              </w:rPr>
                              <w:t>SortByID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44D6" id="Rectangle 39" o:spid="_x0000_s1036" style="position:absolute;margin-left:90.9pt;margin-top:5.25pt;width:113.5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" filled="f" strokecolor="black [3213]" strokeweight="1.5pt">
                <v:textbox>
                  <w:txbxContent>
                    <w:p w:rsidR="00D50DF0" w:rsidRPr="00C202A9" w:rsidRDefault="00D50DF0" w:rsidP="00D50D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r w:rsidR="00CA21F3">
                        <w:rPr>
                          <w:color w:val="000000" w:themeColor="text1"/>
                        </w:rPr>
                        <w:t>SortByID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4855C4" wp14:editId="4C0F0A9B">
                <wp:simplePos x="0" y="0"/>
                <wp:positionH relativeFrom="margin">
                  <wp:posOffset>3155950</wp:posOffset>
                </wp:positionH>
                <wp:positionV relativeFrom="paragraph">
                  <wp:posOffset>53975</wp:posOffset>
                </wp:positionV>
                <wp:extent cx="1441450" cy="393700"/>
                <wp:effectExtent l="0" t="0" r="254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EBA" w:rsidRPr="00C202A9" w:rsidRDefault="00BD7EBA" w:rsidP="00BD7E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:SortByDate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55C4" id="Rectangle 56" o:spid="_x0000_s1037" style="position:absolute;margin-left:248.5pt;margin-top:4.25pt;width:113.5pt;height:3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" filled="f" strokecolor="black [3213]" strokeweight="1.5pt">
                <v:textbox>
                  <w:txbxContent>
                    <w:p w:rsidR="00BD7EBA" w:rsidRPr="00C202A9" w:rsidRDefault="00BD7EBA" w:rsidP="00BD7E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:SortByDate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3D" w:rsidRDefault="002C343D" w:rsidP="002C343D"/>
    <w:p w:rsidR="00583BEB" w:rsidRDefault="00583BEB"/>
    <w:sectPr w:rsidR="0058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CF" w:rsidRDefault="009504CF" w:rsidP="002C343D">
      <w:pPr>
        <w:spacing w:after="0" w:line="240" w:lineRule="auto"/>
      </w:pPr>
      <w:r>
        <w:separator/>
      </w:r>
    </w:p>
  </w:endnote>
  <w:endnote w:type="continuationSeparator" w:id="0">
    <w:p w:rsidR="009504CF" w:rsidRDefault="009504CF" w:rsidP="002C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CF" w:rsidRDefault="009504CF" w:rsidP="002C343D">
      <w:pPr>
        <w:spacing w:after="0" w:line="240" w:lineRule="auto"/>
      </w:pPr>
      <w:r>
        <w:separator/>
      </w:r>
    </w:p>
  </w:footnote>
  <w:footnote w:type="continuationSeparator" w:id="0">
    <w:p w:rsidR="009504CF" w:rsidRDefault="009504CF" w:rsidP="002C3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3D"/>
    <w:rsid w:val="001B0345"/>
    <w:rsid w:val="001C6EDB"/>
    <w:rsid w:val="002C343D"/>
    <w:rsid w:val="004D47DE"/>
    <w:rsid w:val="00583BEB"/>
    <w:rsid w:val="006D4188"/>
    <w:rsid w:val="00715FBE"/>
    <w:rsid w:val="007D7373"/>
    <w:rsid w:val="007F435B"/>
    <w:rsid w:val="008B3913"/>
    <w:rsid w:val="008D217A"/>
    <w:rsid w:val="009504CF"/>
    <w:rsid w:val="00982BE3"/>
    <w:rsid w:val="00B55650"/>
    <w:rsid w:val="00B97457"/>
    <w:rsid w:val="00BD7EBA"/>
    <w:rsid w:val="00CA21F3"/>
    <w:rsid w:val="00D13224"/>
    <w:rsid w:val="00D50DF0"/>
    <w:rsid w:val="00F2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5243"/>
  <w15:docId w15:val="{EDFC9152-BB8D-4E2D-9253-15FB26C5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3D"/>
  </w:style>
  <w:style w:type="paragraph" w:styleId="Footer">
    <w:name w:val="footer"/>
    <w:basedOn w:val="Normal"/>
    <w:link w:val="FooterChar"/>
    <w:uiPriority w:val="99"/>
    <w:unhideWhenUsed/>
    <w:rsid w:val="002C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8CF96C27</Template>
  <TotalTime>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Foster</dc:creator>
  <cp:keywords/>
  <dc:description/>
  <cp:lastModifiedBy>Luke Foster</cp:lastModifiedBy>
  <cp:revision>15</cp:revision>
  <dcterms:created xsi:type="dcterms:W3CDTF">2018-05-24T11:32:00Z</dcterms:created>
  <dcterms:modified xsi:type="dcterms:W3CDTF">2018-05-25T11:03:00Z</dcterms:modified>
</cp:coreProperties>
</file>